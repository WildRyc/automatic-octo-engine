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D045" w14:textId="77777777" w:rsidR="007F1B77" w:rsidRDefault="007F1B77" w:rsidP="003530C4">
      <w:pPr>
        <w:jc w:val="center"/>
      </w:pPr>
    </w:p>
    <w:p w14:paraId="43B1D356" w14:textId="77777777" w:rsidR="003530C4" w:rsidRDefault="003530C4" w:rsidP="003530C4">
      <w:pPr>
        <w:jc w:val="center"/>
      </w:pPr>
    </w:p>
    <w:p w14:paraId="18057624" w14:textId="77777777" w:rsidR="003530C4" w:rsidRDefault="003530C4" w:rsidP="003530C4">
      <w:pPr>
        <w:jc w:val="center"/>
      </w:pPr>
    </w:p>
    <w:p w14:paraId="24920C23" w14:textId="77777777" w:rsidR="003530C4" w:rsidRDefault="003530C4" w:rsidP="003530C4">
      <w:pPr>
        <w:jc w:val="center"/>
      </w:pPr>
    </w:p>
    <w:p w14:paraId="11E85204" w14:textId="77777777" w:rsidR="003530C4" w:rsidRDefault="003530C4" w:rsidP="003530C4">
      <w:pPr>
        <w:jc w:val="center"/>
      </w:pPr>
    </w:p>
    <w:p w14:paraId="189F18E1" w14:textId="77777777" w:rsidR="003530C4" w:rsidRDefault="003530C4" w:rsidP="003530C4">
      <w:pPr>
        <w:jc w:val="center"/>
      </w:pPr>
    </w:p>
    <w:p w14:paraId="2A8A36C6" w14:textId="77777777" w:rsidR="003530C4" w:rsidRDefault="003530C4" w:rsidP="003530C4">
      <w:pPr>
        <w:jc w:val="center"/>
      </w:pPr>
    </w:p>
    <w:p w14:paraId="136404E7" w14:textId="77777777" w:rsidR="003530C4" w:rsidRDefault="003530C4" w:rsidP="003530C4">
      <w:pPr>
        <w:jc w:val="center"/>
      </w:pPr>
    </w:p>
    <w:p w14:paraId="7F1CC384" w14:textId="77777777" w:rsidR="003530C4" w:rsidRDefault="003530C4" w:rsidP="003530C4">
      <w:pPr>
        <w:jc w:val="center"/>
      </w:pPr>
    </w:p>
    <w:p w14:paraId="0D85A89A" w14:textId="77777777" w:rsidR="003530C4" w:rsidRDefault="003530C4" w:rsidP="003530C4">
      <w:pPr>
        <w:jc w:val="center"/>
      </w:pPr>
    </w:p>
    <w:p w14:paraId="5BA1C2FB" w14:textId="77777777" w:rsidR="003530C4" w:rsidRDefault="003530C4" w:rsidP="003530C4">
      <w:pPr>
        <w:jc w:val="center"/>
      </w:pPr>
    </w:p>
    <w:p w14:paraId="67C2095F" w14:textId="6370F342" w:rsidR="003530C4" w:rsidRDefault="44F60C88" w:rsidP="003530C4">
      <w:pPr>
        <w:jc w:val="center"/>
        <w:rPr>
          <w:b/>
          <w:sz w:val="56"/>
          <w:szCs w:val="56"/>
        </w:rPr>
      </w:pPr>
      <w:r w:rsidRPr="5423B3E9">
        <w:rPr>
          <w:b/>
          <w:bCs/>
          <w:sz w:val="56"/>
          <w:szCs w:val="56"/>
        </w:rPr>
        <w:t>Group 42</w:t>
      </w:r>
    </w:p>
    <w:p w14:paraId="19EE7AD3" w14:textId="6045AFDF" w:rsidR="003530C4" w:rsidRPr="003530C4" w:rsidRDefault="003530C4" w:rsidP="003530C4">
      <w:pPr>
        <w:jc w:val="center"/>
        <w:rPr>
          <w:sz w:val="36"/>
          <w:szCs w:val="36"/>
        </w:rPr>
      </w:pPr>
      <w:r w:rsidRPr="003530C4">
        <w:rPr>
          <w:sz w:val="36"/>
          <w:szCs w:val="36"/>
        </w:rPr>
        <w:t xml:space="preserve">Assessment: </w:t>
      </w:r>
      <w:r w:rsidR="004C5230">
        <w:rPr>
          <w:sz w:val="36"/>
          <w:szCs w:val="36"/>
        </w:rPr>
        <w:t>Assignment 2</w:t>
      </w:r>
    </w:p>
    <w:p w14:paraId="6CEAA70C" w14:textId="0E1D495C" w:rsidR="003530C4" w:rsidRPr="003530C4" w:rsidRDefault="003C1A81" w:rsidP="003530C4">
      <w:pPr>
        <w:jc w:val="center"/>
        <w:rPr>
          <w:b/>
          <w:sz w:val="36"/>
          <w:szCs w:val="36"/>
        </w:rPr>
      </w:pPr>
      <w:r>
        <w:rPr>
          <w:sz w:val="36"/>
          <w:szCs w:val="36"/>
        </w:rPr>
        <w:t xml:space="preserve">Student </w:t>
      </w:r>
      <w:r w:rsidR="3844BD84" w:rsidRPr="5423B3E9">
        <w:rPr>
          <w:sz w:val="36"/>
          <w:szCs w:val="36"/>
        </w:rPr>
        <w:t>Name</w:t>
      </w:r>
      <w:r w:rsidR="0D37AF6D" w:rsidRPr="5423B3E9">
        <w:rPr>
          <w:sz w:val="36"/>
          <w:szCs w:val="36"/>
        </w:rPr>
        <w:t>s</w:t>
      </w:r>
      <w:r>
        <w:rPr>
          <w:sz w:val="36"/>
          <w:szCs w:val="36"/>
        </w:rPr>
        <w:t xml:space="preserve">: </w:t>
      </w:r>
      <w:r w:rsidR="004C5230" w:rsidRPr="5423B3E9">
        <w:rPr>
          <w:b/>
          <w:sz w:val="36"/>
          <w:szCs w:val="36"/>
        </w:rPr>
        <w:t>Jordan Chen</w:t>
      </w:r>
      <w:r w:rsidR="511B8048" w:rsidRPr="5423B3E9">
        <w:rPr>
          <w:b/>
          <w:bCs/>
          <w:sz w:val="36"/>
          <w:szCs w:val="36"/>
        </w:rPr>
        <w:t xml:space="preserve"> (041050455)</w:t>
      </w:r>
      <w:r w:rsidR="522C733F" w:rsidRPr="5423B3E9">
        <w:rPr>
          <w:b/>
          <w:bCs/>
          <w:sz w:val="36"/>
          <w:szCs w:val="36"/>
        </w:rPr>
        <w:t>,</w:t>
      </w:r>
      <w:r w:rsidR="004C5230" w:rsidRPr="5423B3E9">
        <w:rPr>
          <w:b/>
          <w:sz w:val="36"/>
          <w:szCs w:val="36"/>
        </w:rPr>
        <w:t xml:space="preserve"> Kyle Ryc</w:t>
      </w:r>
      <w:r w:rsidR="108342F0" w:rsidRPr="5423B3E9">
        <w:rPr>
          <w:b/>
          <w:bCs/>
          <w:sz w:val="36"/>
          <w:szCs w:val="36"/>
        </w:rPr>
        <w:t xml:space="preserve"> (040778889)</w:t>
      </w:r>
      <w:r w:rsidR="522C733F" w:rsidRPr="5423B3E9">
        <w:rPr>
          <w:b/>
          <w:bCs/>
          <w:sz w:val="36"/>
          <w:szCs w:val="36"/>
        </w:rPr>
        <w:t>,</w:t>
      </w:r>
      <w:r w:rsidR="004C5230" w:rsidRPr="5423B3E9">
        <w:rPr>
          <w:b/>
          <w:sz w:val="36"/>
          <w:szCs w:val="36"/>
        </w:rPr>
        <w:t xml:space="preserve"> Renato Simoes</w:t>
      </w:r>
      <w:r w:rsidR="579AE61A" w:rsidRPr="5423B3E9">
        <w:rPr>
          <w:b/>
          <w:bCs/>
          <w:sz w:val="36"/>
          <w:szCs w:val="36"/>
        </w:rPr>
        <w:t xml:space="preserve"> (040908766)</w:t>
      </w:r>
    </w:p>
    <w:p w14:paraId="0117729F" w14:textId="0EF1D319" w:rsidR="003530C4" w:rsidRPr="004C5230" w:rsidRDefault="003C1A81" w:rsidP="003530C4">
      <w:pPr>
        <w:jc w:val="center"/>
        <w:rPr>
          <w:iCs/>
          <w:sz w:val="36"/>
          <w:szCs w:val="36"/>
        </w:rPr>
      </w:pPr>
      <w:r>
        <w:rPr>
          <w:sz w:val="36"/>
          <w:szCs w:val="36"/>
        </w:rPr>
        <w:t xml:space="preserve">Lab Professor Name: </w:t>
      </w:r>
      <w:r w:rsidR="004C5230">
        <w:rPr>
          <w:iCs/>
          <w:sz w:val="36"/>
          <w:szCs w:val="36"/>
        </w:rPr>
        <w:t>Hala Own</w:t>
      </w:r>
    </w:p>
    <w:p w14:paraId="7B94E997" w14:textId="237B5BB7" w:rsidR="003530C4" w:rsidRPr="003530C4" w:rsidRDefault="003C1A81" w:rsidP="003530C4">
      <w:pPr>
        <w:jc w:val="center"/>
        <w:rPr>
          <w:i/>
          <w:sz w:val="36"/>
          <w:szCs w:val="36"/>
        </w:rPr>
      </w:pPr>
      <w:r>
        <w:rPr>
          <w:sz w:val="36"/>
          <w:szCs w:val="36"/>
        </w:rPr>
        <w:t xml:space="preserve">Lab Section Number: </w:t>
      </w:r>
      <w:r w:rsidR="004C5230">
        <w:rPr>
          <w:iCs/>
          <w:sz w:val="36"/>
          <w:szCs w:val="36"/>
        </w:rPr>
        <w:t>303</w:t>
      </w:r>
    </w:p>
    <w:p w14:paraId="1AD25007" w14:textId="4913F811" w:rsidR="003530C4" w:rsidRPr="003530C4" w:rsidRDefault="003530C4" w:rsidP="003530C4">
      <w:pPr>
        <w:jc w:val="center"/>
        <w:rPr>
          <w:sz w:val="36"/>
          <w:szCs w:val="36"/>
        </w:rPr>
      </w:pPr>
      <w:r w:rsidRPr="003530C4">
        <w:rPr>
          <w:sz w:val="36"/>
          <w:szCs w:val="36"/>
        </w:rPr>
        <w:t>D</w:t>
      </w:r>
      <w:r w:rsidR="003C1A81">
        <w:rPr>
          <w:sz w:val="36"/>
          <w:szCs w:val="36"/>
        </w:rPr>
        <w:t xml:space="preserve">ue Date: </w:t>
      </w:r>
      <w:r w:rsidR="00196070">
        <w:rPr>
          <w:sz w:val="36"/>
          <w:szCs w:val="36"/>
        </w:rPr>
        <w:t>Sunday, December 4, 2022</w:t>
      </w:r>
    </w:p>
    <w:p w14:paraId="1154D976" w14:textId="77777777" w:rsidR="003530C4" w:rsidRDefault="003530C4" w:rsidP="003530C4">
      <w:pPr>
        <w:jc w:val="center"/>
      </w:pPr>
    </w:p>
    <w:p w14:paraId="7F275131" w14:textId="77777777" w:rsidR="003530C4" w:rsidRDefault="003530C4" w:rsidP="003530C4">
      <w:pPr>
        <w:jc w:val="center"/>
      </w:pPr>
    </w:p>
    <w:p w14:paraId="2262B006" w14:textId="77777777" w:rsidR="003530C4" w:rsidRDefault="003530C4" w:rsidP="003530C4">
      <w:pPr>
        <w:jc w:val="center"/>
      </w:pPr>
    </w:p>
    <w:p w14:paraId="3F07AD52" w14:textId="77777777" w:rsidR="003530C4" w:rsidRDefault="003530C4" w:rsidP="003530C4">
      <w:pPr>
        <w:jc w:val="center"/>
      </w:pPr>
    </w:p>
    <w:p w14:paraId="24910625" w14:textId="77777777" w:rsidR="003530C4" w:rsidRDefault="003530C4" w:rsidP="003530C4">
      <w:pPr>
        <w:jc w:val="center"/>
      </w:pPr>
    </w:p>
    <w:p w14:paraId="6AA58DBC" w14:textId="77777777" w:rsidR="003530C4" w:rsidRDefault="003530C4" w:rsidP="003530C4">
      <w:pPr>
        <w:jc w:val="center"/>
      </w:pPr>
    </w:p>
    <w:p w14:paraId="6C3B4C65" w14:textId="77777777" w:rsidR="003530C4" w:rsidRDefault="003530C4" w:rsidP="003530C4">
      <w:pPr>
        <w:jc w:val="center"/>
      </w:pPr>
    </w:p>
    <w:p w14:paraId="39EEBC7F" w14:textId="77777777" w:rsidR="003530C4" w:rsidRDefault="003530C4" w:rsidP="003530C4">
      <w:pPr>
        <w:jc w:val="center"/>
      </w:pPr>
    </w:p>
    <w:p w14:paraId="16C22D14" w14:textId="77777777" w:rsidR="003530C4" w:rsidRDefault="003530C4" w:rsidP="003530C4">
      <w:pPr>
        <w:jc w:val="center"/>
      </w:pPr>
    </w:p>
    <w:p w14:paraId="3248230C" w14:textId="77777777" w:rsidR="003530C4" w:rsidRDefault="003530C4" w:rsidP="003530C4">
      <w:pPr>
        <w:jc w:val="center"/>
      </w:pPr>
    </w:p>
    <w:p w14:paraId="1475417A" w14:textId="77777777" w:rsidR="001553CE" w:rsidRDefault="001553CE" w:rsidP="003530C4">
      <w:pPr>
        <w:jc w:val="center"/>
      </w:pPr>
    </w:p>
    <w:p w14:paraId="715DAF0C" w14:textId="77777777" w:rsidR="003530C4" w:rsidRDefault="003530C4" w:rsidP="003530C4">
      <w:pPr>
        <w:jc w:val="center"/>
      </w:pPr>
    </w:p>
    <w:p w14:paraId="3211555F" w14:textId="77777777" w:rsidR="003530C4" w:rsidRDefault="003530C4" w:rsidP="003530C4">
      <w:pPr>
        <w:jc w:val="center"/>
      </w:pPr>
    </w:p>
    <w:p w14:paraId="5E04FAA5" w14:textId="77777777" w:rsidR="003530C4" w:rsidRDefault="003530C4" w:rsidP="003530C4">
      <w:pPr>
        <w:jc w:val="center"/>
      </w:pPr>
    </w:p>
    <w:p w14:paraId="001083AE" w14:textId="77777777" w:rsidR="003530C4" w:rsidRDefault="003530C4" w:rsidP="003530C4">
      <w:pPr>
        <w:jc w:val="center"/>
      </w:pPr>
    </w:p>
    <w:p w14:paraId="149867BB" w14:textId="77777777" w:rsidR="003530C4" w:rsidRDefault="003530C4" w:rsidP="003530C4">
      <w:pPr>
        <w:jc w:val="center"/>
      </w:pPr>
    </w:p>
    <w:p w14:paraId="35D02948" w14:textId="77777777" w:rsidR="003530C4" w:rsidRDefault="003530C4" w:rsidP="003530C4">
      <w:pPr>
        <w:jc w:val="center"/>
      </w:pPr>
    </w:p>
    <w:p w14:paraId="0DCC8712" w14:textId="77777777" w:rsidR="003530C4" w:rsidRDefault="003530C4" w:rsidP="003530C4">
      <w:pPr>
        <w:jc w:val="center"/>
      </w:pPr>
    </w:p>
    <w:p w14:paraId="7A666B9E" w14:textId="77777777" w:rsidR="003530C4" w:rsidRDefault="003530C4" w:rsidP="003530C4">
      <w:pPr>
        <w:jc w:val="center"/>
      </w:pPr>
    </w:p>
    <w:p w14:paraId="463B8170" w14:textId="77777777" w:rsidR="003530C4" w:rsidRDefault="003530C4">
      <w:r>
        <w:br w:type="page"/>
      </w:r>
    </w:p>
    <w:p w14:paraId="0543E285" w14:textId="7AAE0F19" w:rsidR="2E593D85" w:rsidRDefault="2E593D85" w:rsidP="1F09E6EC">
      <w:pPr>
        <w:pStyle w:val="Heading1"/>
      </w:pPr>
      <w:r>
        <w:lastRenderedPageBreak/>
        <w:t>Project Overview</w:t>
      </w:r>
    </w:p>
    <w:p w14:paraId="73854FBC" w14:textId="503DCF8A" w:rsidR="3535B414" w:rsidRDefault="5894E34D" w:rsidP="1D6E7B32">
      <w:pPr>
        <w:jc w:val="center"/>
      </w:pPr>
      <w:r>
        <w:rPr>
          <w:noProof/>
        </w:rPr>
        <w:drawing>
          <wp:inline distT="0" distB="0" distL="0" distR="0" wp14:anchorId="45AB4CE1" wp14:editId="6F812879">
            <wp:extent cx="2066167" cy="1924050"/>
            <wp:effectExtent l="0" t="0" r="0" b="0"/>
            <wp:docPr id="1668017713" name="Picture 166801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017713"/>
                    <pic:cNvPicPr/>
                  </pic:nvPicPr>
                  <pic:blipFill>
                    <a:blip r:embed="rId9">
                      <a:extLst>
                        <a:ext uri="{28A0092B-C50C-407E-A947-70E740481C1C}">
                          <a14:useLocalDpi xmlns:a14="http://schemas.microsoft.com/office/drawing/2010/main" val="0"/>
                        </a:ext>
                      </a:extLst>
                    </a:blip>
                    <a:stretch>
                      <a:fillRect/>
                    </a:stretch>
                  </pic:blipFill>
                  <pic:spPr>
                    <a:xfrm>
                      <a:off x="0" y="0"/>
                      <a:ext cx="2066167" cy="1924050"/>
                    </a:xfrm>
                    <a:prstGeom prst="rect">
                      <a:avLst/>
                    </a:prstGeom>
                  </pic:spPr>
                </pic:pic>
              </a:graphicData>
            </a:graphic>
          </wp:inline>
        </w:drawing>
      </w:r>
    </w:p>
    <w:p w14:paraId="599018AB" w14:textId="2A7B75BB" w:rsidR="1F8D4905" w:rsidRDefault="331641E1" w:rsidP="1F8D4905">
      <w:pPr>
        <w:jc w:val="center"/>
      </w:pPr>
      <w:r w:rsidRPr="513FF2A0">
        <w:rPr>
          <w:i/>
          <w:iCs/>
        </w:rPr>
        <w:t>Logo design</w:t>
      </w:r>
    </w:p>
    <w:p w14:paraId="59E90C49" w14:textId="2E792E96" w:rsidR="4E4DE045" w:rsidRDefault="4E4DE045"/>
    <w:p w14:paraId="15D7F167" w14:textId="27DB5767" w:rsidR="1F8D4905" w:rsidRDefault="1F8D4905"/>
    <w:p w14:paraId="049209C0" w14:textId="07C47F5B" w:rsidR="2E593D85" w:rsidRDefault="2E593D85" w:rsidP="1F09E6EC">
      <w:proofErr w:type="spellStart"/>
      <w:r>
        <w:t>QuizBud</w:t>
      </w:r>
      <w:proofErr w:type="spellEnd"/>
      <w:r>
        <w:t xml:space="preserve"> is a website where users can create quizzes to help them develop their knowledge and study. </w:t>
      </w:r>
      <w:r w:rsidR="378C3ADC">
        <w:t xml:space="preserve">It is tailored </w:t>
      </w:r>
      <w:r w:rsidR="5ADE50E3">
        <w:t>with college and university students in mind. The platform allows the registered users to register their courses and submit questions, which are stored in a database</w:t>
      </w:r>
      <w:r w:rsidR="5ADE50E3">
        <w:t xml:space="preserve">, </w:t>
      </w:r>
      <w:r w:rsidR="5ADE50E3">
        <w:t xml:space="preserve">which can later be accessed to generate </w:t>
      </w:r>
      <w:r w:rsidR="23FB12F8">
        <w:t>a quiz. As it is collaborative in nature, a plural number of students can contribute to the quiz database, which can be filtered by class, thus increasing its efficacy as a study tool.</w:t>
      </w:r>
    </w:p>
    <w:p w14:paraId="082839DB" w14:textId="13F759D8" w:rsidR="1F09E6EC" w:rsidRDefault="1F09E6EC" w:rsidP="1F09E6EC"/>
    <w:p w14:paraId="746D466B" w14:textId="77777777" w:rsidR="00F350C2" w:rsidRDefault="00F350C2" w:rsidP="00F350C2">
      <w:pPr>
        <w:pStyle w:val="Heading1"/>
      </w:pPr>
      <w:r>
        <w:t>Web Map</w:t>
      </w:r>
    </w:p>
    <w:p w14:paraId="1F337E1E" w14:textId="0A66C737" w:rsidR="00F350C2" w:rsidRPr="008160A5" w:rsidRDefault="5720B3BA" w:rsidP="00F350C2">
      <w:r>
        <w:rPr>
          <w:noProof/>
        </w:rPr>
        <w:drawing>
          <wp:inline distT="0" distB="0" distL="0" distR="0" wp14:anchorId="157A197F" wp14:editId="346D5CD5">
            <wp:extent cx="6143625" cy="3219450"/>
            <wp:effectExtent l="0" t="0" r="9525"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43625" cy="3219450"/>
                    </a:xfrm>
                    <a:prstGeom prst="rect">
                      <a:avLst/>
                    </a:prstGeom>
                  </pic:spPr>
                </pic:pic>
              </a:graphicData>
            </a:graphic>
          </wp:inline>
        </w:drawing>
      </w:r>
    </w:p>
    <w:p w14:paraId="2EFC67E9" w14:textId="0A66C737" w:rsidR="00286390" w:rsidRDefault="00286390">
      <w:pPr>
        <w:rPr>
          <w:rFonts w:asciiTheme="majorHAnsi" w:eastAsiaTheme="majorEastAsia" w:hAnsiTheme="majorHAnsi" w:cstheme="majorBidi"/>
          <w:color w:val="2E74B5" w:themeColor="accent1" w:themeShade="BF"/>
          <w:sz w:val="32"/>
          <w:szCs w:val="32"/>
        </w:rPr>
      </w:pPr>
      <w:r>
        <w:br w:type="page"/>
      </w:r>
    </w:p>
    <w:p w14:paraId="3354F172" w14:textId="1E8E94AB" w:rsidR="00F350C2" w:rsidRDefault="00F350C2" w:rsidP="00F350C2">
      <w:pPr>
        <w:pStyle w:val="Heading1"/>
      </w:pPr>
      <w:r>
        <w:lastRenderedPageBreak/>
        <w:t>Wireframe</w:t>
      </w:r>
    </w:p>
    <w:p w14:paraId="1E97D527" w14:textId="7E6AA827" w:rsidR="00F350C2" w:rsidRDefault="5ECE0CBB" w:rsidP="625AAF8D">
      <w:r>
        <w:rPr>
          <w:noProof/>
        </w:rPr>
        <w:drawing>
          <wp:inline distT="0" distB="0" distL="0" distR="0" wp14:anchorId="246C1A42" wp14:editId="6CD6381C">
            <wp:extent cx="3258820" cy="3760178"/>
            <wp:effectExtent l="0" t="0" r="0" b="0"/>
            <wp:docPr id="1891320291" name="Picture 189132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3202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3760178"/>
                    </a:xfrm>
                    <a:prstGeom prst="rect">
                      <a:avLst/>
                    </a:prstGeom>
                  </pic:spPr>
                </pic:pic>
              </a:graphicData>
            </a:graphic>
          </wp:inline>
        </w:drawing>
      </w:r>
      <w:r w:rsidR="37C2B880">
        <w:rPr>
          <w:noProof/>
        </w:rPr>
        <w:drawing>
          <wp:inline distT="0" distB="0" distL="0" distR="0" wp14:anchorId="4EF8D388" wp14:editId="4875F3C3">
            <wp:extent cx="3211195" cy="3705225"/>
            <wp:effectExtent l="0" t="0" r="0" b="0"/>
            <wp:docPr id="541834779" name="Picture 54183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1195" cy="3705225"/>
                    </a:xfrm>
                    <a:prstGeom prst="rect">
                      <a:avLst/>
                    </a:prstGeom>
                  </pic:spPr>
                </pic:pic>
              </a:graphicData>
            </a:graphic>
          </wp:inline>
        </w:drawing>
      </w:r>
      <w:r>
        <w:rPr>
          <w:noProof/>
        </w:rPr>
        <w:drawing>
          <wp:inline distT="0" distB="0" distL="0" distR="0" wp14:anchorId="451C8976" wp14:editId="79A0249D">
            <wp:extent cx="3234690" cy="3732335"/>
            <wp:effectExtent l="0" t="0" r="0" b="0"/>
            <wp:docPr id="1003405769" name="Picture 10034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4057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4690" cy="3732335"/>
                    </a:xfrm>
                    <a:prstGeom prst="rect">
                      <a:avLst/>
                    </a:prstGeom>
                  </pic:spPr>
                </pic:pic>
              </a:graphicData>
            </a:graphic>
          </wp:inline>
        </w:drawing>
      </w:r>
      <w:r w:rsidR="587E7790">
        <w:rPr>
          <w:noProof/>
        </w:rPr>
        <w:drawing>
          <wp:inline distT="0" distB="0" distL="0" distR="0" wp14:anchorId="34CA72D7" wp14:editId="63ECED1D">
            <wp:extent cx="3234928" cy="3741604"/>
            <wp:effectExtent l="0" t="0" r="0" b="0"/>
            <wp:docPr id="1128786807" name="Picture 112878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4928" cy="3741604"/>
                    </a:xfrm>
                    <a:prstGeom prst="rect">
                      <a:avLst/>
                    </a:prstGeom>
                  </pic:spPr>
                </pic:pic>
              </a:graphicData>
            </a:graphic>
          </wp:inline>
        </w:drawing>
      </w:r>
    </w:p>
    <w:p w14:paraId="5CECF5DD" w14:textId="293650D9" w:rsidR="4573687A" w:rsidRDefault="24D13133" w:rsidP="1805FDE0">
      <w:r>
        <w:rPr>
          <w:noProof/>
        </w:rPr>
        <w:lastRenderedPageBreak/>
        <w:drawing>
          <wp:inline distT="0" distB="0" distL="0" distR="0" wp14:anchorId="4DF0CACC" wp14:editId="7273240E">
            <wp:extent cx="3203476" cy="3705225"/>
            <wp:effectExtent l="0" t="0" r="0" b="0"/>
            <wp:docPr id="2074823552" name="Picture 207482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3476" cy="3705225"/>
                    </a:xfrm>
                    <a:prstGeom prst="rect">
                      <a:avLst/>
                    </a:prstGeom>
                  </pic:spPr>
                </pic:pic>
              </a:graphicData>
            </a:graphic>
          </wp:inline>
        </w:drawing>
      </w:r>
    </w:p>
    <w:p w14:paraId="673B9919" w14:textId="78AE6347" w:rsidR="00F350C2" w:rsidRDefault="00F350C2" w:rsidP="00F350C2">
      <w:pPr>
        <w:pStyle w:val="Heading1"/>
      </w:pPr>
      <w:r>
        <w:br w:type="page"/>
      </w:r>
    </w:p>
    <w:p w14:paraId="752C637D" w14:textId="201AC274" w:rsidR="288A611B" w:rsidRDefault="288A611B" w:rsidP="0D04E829">
      <w:pPr>
        <w:pStyle w:val="Heading1"/>
      </w:pPr>
      <w:r>
        <w:lastRenderedPageBreak/>
        <w:t>Client-side Design (HTML/CSS)</w:t>
      </w:r>
    </w:p>
    <w:p w14:paraId="6D876EA2" w14:textId="3A95CCAF" w:rsidR="5E994900" w:rsidRDefault="5E994900" w:rsidP="20AE3B50">
      <w:pPr>
        <w:pStyle w:val="Heading2"/>
      </w:pPr>
      <w:r>
        <w:t>Make Question – makequestion.html</w:t>
      </w:r>
    </w:p>
    <w:p w14:paraId="745D4594" w14:textId="0FD5BC4C" w:rsidR="11A671F2" w:rsidRDefault="11A671F2" w:rsidP="625AAF8D">
      <w:r>
        <w:t>Form where the student can create a question to be added to the database</w:t>
      </w:r>
      <w:r w:rsidR="1B54772A">
        <w:t>, integrated via PHP</w:t>
      </w:r>
    </w:p>
    <w:p w14:paraId="6F228CA7" w14:textId="0DAC48D1" w:rsidR="20AE3B50" w:rsidRDefault="5E994900" w:rsidP="6C63478C">
      <w:pPr>
        <w:pStyle w:val="Heading2"/>
      </w:pPr>
      <w:r>
        <w:t>Generate Quiz – generatequiz.html</w:t>
      </w:r>
    </w:p>
    <w:p w14:paraId="1FEBF7A5" w14:textId="6F54ADA4" w:rsidR="4EC987A9" w:rsidRDefault="50CE79D8" w:rsidP="4EC987A9">
      <w:r>
        <w:t>Form where the student can generate a quiz from the database, integrated via PHP</w:t>
      </w:r>
    </w:p>
    <w:p w14:paraId="349771C7" w14:textId="32C6F865" w:rsidR="20AE3B50" w:rsidRDefault="5E994900" w:rsidP="6C63478C">
      <w:pPr>
        <w:pStyle w:val="Heading2"/>
      </w:pPr>
      <w:r>
        <w:t>Created Quiz – createdquiz.html</w:t>
      </w:r>
    </w:p>
    <w:p w14:paraId="5E30A772" w14:textId="10304FBE" w:rsidR="4C1FBD5B" w:rsidRDefault="4C1FBD5B" w:rsidP="5423B3E9">
      <w:r>
        <w:t>Form where the student can access the generated quiz from the database, integrated via PHP and JavaScript</w:t>
      </w:r>
    </w:p>
    <w:p w14:paraId="50874DCC" w14:textId="20B02968" w:rsidR="1B9D5B22" w:rsidRDefault="6777AA2B" w:rsidP="5423B3E9">
      <w:pPr>
        <w:pStyle w:val="Heading2"/>
      </w:pPr>
      <w:r>
        <w:t>Styles – styles.css</w:t>
      </w:r>
    </w:p>
    <w:p w14:paraId="2B53C1D2" w14:textId="1A48D1E5" w:rsidR="003530C4" w:rsidRDefault="1D5DBAB2" w:rsidP="003530C4">
      <w:r>
        <w:t>Single cascading style sheet responsible for determining the overall design of the website, used across the multiple HTML and PHP files</w:t>
      </w:r>
    </w:p>
    <w:p w14:paraId="473F7054" w14:textId="77777777" w:rsidR="003530C4" w:rsidRDefault="003530C4" w:rsidP="003530C4"/>
    <w:p w14:paraId="67C51497" w14:textId="77777777" w:rsidR="003530C4" w:rsidRDefault="003530C4" w:rsidP="003530C4"/>
    <w:p w14:paraId="6C9A44B2" w14:textId="19079E17" w:rsidR="003530C4" w:rsidRDefault="17D8A412" w:rsidP="43C871F2">
      <w:pPr>
        <w:pStyle w:val="Heading1"/>
      </w:pPr>
      <w:r>
        <w:t>Client-side Scripting (JavaScript)</w:t>
      </w:r>
    </w:p>
    <w:p w14:paraId="1BE0E9AC" w14:textId="6E77D702" w:rsidR="0B2F77A0" w:rsidRDefault="0B2F77A0" w:rsidP="5BC43203">
      <w:pPr>
        <w:pStyle w:val="Heading2"/>
      </w:pPr>
      <w:r>
        <w:t>Validation – validation.js</w:t>
      </w:r>
    </w:p>
    <w:p w14:paraId="0182D879" w14:textId="32BE3D25" w:rsidR="7C8D3357" w:rsidRDefault="7C8D3357" w:rsidP="5423B3E9">
      <w:r>
        <w:t>Script responsible for validating the login process of the platform</w:t>
      </w:r>
    </w:p>
    <w:p w14:paraId="4F054D7F" w14:textId="6489C673" w:rsidR="0B2F77A0" w:rsidRDefault="0B2F77A0" w:rsidP="5BC43203">
      <w:pPr>
        <w:pStyle w:val="Heading2"/>
      </w:pPr>
      <w:r>
        <w:t>Registration Script – regscript.js</w:t>
      </w:r>
    </w:p>
    <w:p w14:paraId="5F03F48D" w14:textId="0C6B2E93" w:rsidR="3E3423D1" w:rsidRDefault="3E3423D1" w:rsidP="5423B3E9">
      <w:r>
        <w:t>Script responsible for validating the user creation process of the platform</w:t>
      </w:r>
    </w:p>
    <w:p w14:paraId="5D9A8C30" w14:textId="1258983A" w:rsidR="0B2F77A0" w:rsidRDefault="0B2F77A0" w:rsidP="5BC43203">
      <w:pPr>
        <w:pStyle w:val="Heading2"/>
      </w:pPr>
      <w:r>
        <w:t>Table Sorter – tableSorter.js</w:t>
      </w:r>
    </w:p>
    <w:p w14:paraId="303F8870" w14:textId="57FD0C71" w:rsidR="5BC43203" w:rsidRDefault="008207EB" w:rsidP="5BC43203">
      <w:r>
        <w:t xml:space="preserve">Clicking on the headings of the </w:t>
      </w:r>
      <w:proofErr w:type="spellStart"/>
      <w:r>
        <w:t>ClassList</w:t>
      </w:r>
      <w:proofErr w:type="spellEnd"/>
      <w:r>
        <w:t xml:space="preserve"> table allows you to sort each column alphabetically.</w:t>
      </w:r>
    </w:p>
    <w:p w14:paraId="03EDBF11" w14:textId="14C1B2A3" w:rsidR="008207EB" w:rsidRDefault="008207EB" w:rsidP="008207EB">
      <w:pPr>
        <w:pStyle w:val="Heading2"/>
      </w:pPr>
      <w:r>
        <w:t xml:space="preserve">Table </w:t>
      </w:r>
      <w:r>
        <w:t>Filter</w:t>
      </w:r>
      <w:r>
        <w:t xml:space="preserve"> – tableSorter.js</w:t>
      </w:r>
    </w:p>
    <w:p w14:paraId="5F76E7E8" w14:textId="0C24A89F" w:rsidR="008207EB" w:rsidRPr="008207EB" w:rsidRDefault="008207EB" w:rsidP="008207EB">
      <w:r>
        <w:t>In addition, the filtering fields hid any rows where the contents of the column do not contain the search query.</w:t>
      </w:r>
    </w:p>
    <w:p w14:paraId="6226C202" w14:textId="652963FB" w:rsidR="008207EB" w:rsidRDefault="008207EB" w:rsidP="5BC43203"/>
    <w:p w14:paraId="2EC27FD8" w14:textId="052A9ABD" w:rsidR="61902B76" w:rsidRDefault="4AFD12E5" w:rsidP="61902B76">
      <w:r>
        <w:t>Script used to sort an internal HTML table</w:t>
      </w:r>
      <w:r w:rsidR="61902B76">
        <w:br/>
      </w:r>
    </w:p>
    <w:p w14:paraId="7F2A2B82" w14:textId="77777777" w:rsidR="006B1518" w:rsidRDefault="006B1518">
      <w:pPr>
        <w:rPr>
          <w:rFonts w:asciiTheme="majorHAnsi" w:eastAsiaTheme="majorEastAsia" w:hAnsiTheme="majorHAnsi" w:cstheme="majorBidi"/>
          <w:color w:val="2E74B5" w:themeColor="accent1" w:themeShade="BF"/>
          <w:sz w:val="32"/>
          <w:szCs w:val="32"/>
        </w:rPr>
      </w:pPr>
      <w:r>
        <w:br w:type="page"/>
      </w:r>
    </w:p>
    <w:p w14:paraId="2EEAEDDC" w14:textId="7144D8AF" w:rsidR="17D8A412" w:rsidRDefault="17D8A412" w:rsidP="040EFCF6">
      <w:pPr>
        <w:pStyle w:val="Heading1"/>
      </w:pPr>
      <w:r>
        <w:lastRenderedPageBreak/>
        <w:t>Server-side Components (</w:t>
      </w:r>
      <w:r w:rsidR="24AA25ED">
        <w:t>PHP/SQL)</w:t>
      </w:r>
      <w:r w:rsidR="00F350C2">
        <w:t xml:space="preserve"> – Functionality Guide</w:t>
      </w:r>
    </w:p>
    <w:p w14:paraId="334C2B4A" w14:textId="6CCBCB95" w:rsidR="00203A56" w:rsidRDefault="00203A56" w:rsidP="00203A56">
      <w:pPr>
        <w:pStyle w:val="Heading2"/>
      </w:pPr>
      <w:r>
        <w:t>User Login</w:t>
      </w:r>
      <w:r w:rsidR="004F4145">
        <w:t xml:space="preserve"> – </w:t>
      </w:r>
      <w:proofErr w:type="spellStart"/>
      <w:r w:rsidR="004F4145">
        <w:t>index.php</w:t>
      </w:r>
      <w:proofErr w:type="spellEnd"/>
    </w:p>
    <w:p w14:paraId="5917A7E9" w14:textId="36120D53" w:rsidR="006B1518" w:rsidRPr="006B1518" w:rsidRDefault="006F7257" w:rsidP="006B1518">
      <w:r>
        <w:t>After form validation is completed via JavaScript, the</w:t>
      </w:r>
      <w:r w:rsidR="00F350C2">
        <w:t xml:space="preserve"> student is </w:t>
      </w:r>
      <w:r w:rsidR="28F3B484">
        <w:t xml:space="preserve">either </w:t>
      </w:r>
      <w:r w:rsidR="00F350C2">
        <w:t xml:space="preserve">checked </w:t>
      </w:r>
      <w:r w:rsidR="00535E11">
        <w:t xml:space="preserve">against the </w:t>
      </w:r>
      <w:r w:rsidR="008207EB">
        <w:rPr>
          <w:i/>
          <w:iCs/>
        </w:rPr>
        <w:t>Users</w:t>
      </w:r>
      <w:r w:rsidR="00535E11">
        <w:t xml:space="preserve"> table</w:t>
      </w:r>
      <w:r w:rsidR="00535E11">
        <w:t xml:space="preserve"> to </w:t>
      </w:r>
      <w:proofErr w:type="spellStart"/>
      <w:r w:rsidR="28F3B484">
        <w:t>registration.php</w:t>
      </w:r>
      <w:proofErr w:type="spellEnd"/>
      <w:r w:rsidR="28F3B484">
        <w:t xml:space="preserve"> to </w:t>
      </w:r>
      <w:r w:rsidR="00535E11">
        <w:t>verify if they are present. As this is a demonstration database, the passwords are not encrypted. If everything is good, the user’s fields are stored</w:t>
      </w:r>
      <w:r w:rsidR="00535E11">
        <w:t xml:space="preserve"> as </w:t>
      </w:r>
      <w:r w:rsidR="28F3B484">
        <w:t xml:space="preserve">a new user or </w:t>
      </w:r>
      <w:proofErr w:type="spellStart"/>
      <w:r w:rsidR="28F3B484">
        <w:t>to</w:t>
      </w:r>
      <w:r w:rsidR="00535E11">
        <w:t>$_SESSION</w:t>
      </w:r>
      <w:proofErr w:type="spellEnd"/>
      <w:r w:rsidR="00535E11">
        <w:t xml:space="preserve"> variables, and then they are redirected to the</w:t>
      </w:r>
      <w:r w:rsidR="00535E11">
        <w:t xml:space="preserve"> </w:t>
      </w:r>
      <w:proofErr w:type="spellStart"/>
      <w:r w:rsidR="00535E11">
        <w:t>dashboard.</w:t>
      </w:r>
      <w:r w:rsidR="28F3B484">
        <w:t>php</w:t>
      </w:r>
      <w:proofErr w:type="spellEnd"/>
      <w:r w:rsidR="28F3B484">
        <w:t xml:space="preserve"> if they have an existing account</w:t>
      </w:r>
    </w:p>
    <w:p w14:paraId="5C67C3B7" w14:textId="435D4E07" w:rsidR="00203A56" w:rsidRDefault="004F4145" w:rsidP="00203A56">
      <w:pPr>
        <w:pStyle w:val="Heading2"/>
      </w:pPr>
      <w:r>
        <w:t xml:space="preserve">User Registration - </w:t>
      </w:r>
      <w:proofErr w:type="spellStart"/>
      <w:r>
        <w:t>registration.php</w:t>
      </w:r>
      <w:proofErr w:type="spellEnd"/>
    </w:p>
    <w:p w14:paraId="34DBEEA9" w14:textId="49427B41" w:rsidR="00535E11" w:rsidRPr="00535E11" w:rsidRDefault="00535E11" w:rsidP="00535E11">
      <w:r>
        <w:t>After form validation is completed via JavaScript</w:t>
      </w:r>
      <w:r>
        <w:t xml:space="preserve">, the student is entered into the </w:t>
      </w:r>
      <w:r w:rsidR="008207EB">
        <w:rPr>
          <w:i/>
          <w:iCs/>
        </w:rPr>
        <w:t>Users</w:t>
      </w:r>
      <w:r>
        <w:t xml:space="preserve"> table. </w:t>
      </w:r>
      <w:r>
        <w:t>If everything is good, the user’s fields are stored as $_SESSION variables, and then they are redirected to the dashboard.</w:t>
      </w:r>
    </w:p>
    <w:p w14:paraId="46AEA628" w14:textId="19B579D2" w:rsidR="00535E11" w:rsidRDefault="00535E11" w:rsidP="00203A56">
      <w:pPr>
        <w:pStyle w:val="Heading2"/>
      </w:pPr>
      <w:r>
        <w:t>Header and Footer</w:t>
      </w:r>
    </w:p>
    <w:p w14:paraId="428A095C" w14:textId="524ECE05" w:rsidR="00535E11" w:rsidRPr="00535E11" w:rsidRDefault="00535E11" w:rsidP="00535E11">
      <w:r>
        <w:t>For the follow pages, PHP is used to create the information that is kept in a separate Header and Footer file. This includes posting the user’s name and ID # at the top of the page, from $_SESSION variables.</w:t>
      </w:r>
    </w:p>
    <w:p w14:paraId="57B90699" w14:textId="1581AFEF" w:rsidR="00203A56" w:rsidRDefault="004F4145" w:rsidP="00203A56">
      <w:pPr>
        <w:pStyle w:val="Heading2"/>
      </w:pPr>
      <w:r>
        <w:t xml:space="preserve">User Classes - </w:t>
      </w:r>
      <w:proofErr w:type="spellStart"/>
      <w:r>
        <w:t>dashboard.php</w:t>
      </w:r>
      <w:proofErr w:type="spellEnd"/>
      <w:r w:rsidR="00C3613E">
        <w:t xml:space="preserve"> &amp; </w:t>
      </w:r>
      <w:proofErr w:type="spellStart"/>
      <w:r w:rsidR="00C3613E">
        <w:t>mycourses.php</w:t>
      </w:r>
      <w:proofErr w:type="spellEnd"/>
    </w:p>
    <w:p w14:paraId="07BB8C98" w14:textId="6BC23797" w:rsidR="008207EB" w:rsidRPr="008207EB" w:rsidRDefault="008207EB" w:rsidP="008207EB">
      <w:r>
        <w:t xml:space="preserve">Shows a list of all currently registered classes via an SQL query connecting </w:t>
      </w:r>
      <w:r>
        <w:rPr>
          <w:i/>
          <w:iCs/>
        </w:rPr>
        <w:t xml:space="preserve">Users </w:t>
      </w:r>
      <w:r>
        <w:t xml:space="preserve">with </w:t>
      </w:r>
      <w:r>
        <w:rPr>
          <w:i/>
          <w:iCs/>
        </w:rPr>
        <w:t>Classes</w:t>
      </w:r>
      <w:r>
        <w:t xml:space="preserve"> via </w:t>
      </w:r>
      <w:r>
        <w:rPr>
          <w:i/>
          <w:iCs/>
        </w:rPr>
        <w:t>Courses</w:t>
      </w:r>
      <w:r w:rsidR="00C3613E">
        <w:t xml:space="preserve">, this is packaged in </w:t>
      </w:r>
      <w:proofErr w:type="spellStart"/>
      <w:r w:rsidR="00C3613E">
        <w:t>mycourses.php</w:t>
      </w:r>
      <w:proofErr w:type="spellEnd"/>
      <w:r w:rsidR="00C3613E">
        <w:t>.</w:t>
      </w:r>
    </w:p>
    <w:p w14:paraId="18C7C0DA" w14:textId="50B4456A" w:rsidR="5423B3E9" w:rsidRDefault="5423B3E9" w:rsidP="5423B3E9"/>
    <w:p w14:paraId="5C49A043" w14:textId="291CEFEF" w:rsidR="00203A56" w:rsidRDefault="004A2579" w:rsidP="00203A56">
      <w:pPr>
        <w:pStyle w:val="Heading2"/>
      </w:pPr>
      <w:r>
        <w:t>Enrollment Changes</w:t>
      </w:r>
      <w:r>
        <w:t xml:space="preserve"> – </w:t>
      </w:r>
      <w:proofErr w:type="spellStart"/>
      <w:r w:rsidR="004F4145">
        <w:t>classes</w:t>
      </w:r>
      <w:r>
        <w:t>.php</w:t>
      </w:r>
      <w:proofErr w:type="spellEnd"/>
    </w:p>
    <w:p w14:paraId="4704C8AD" w14:textId="6CFBC135" w:rsidR="004A2579" w:rsidRPr="004A2579" w:rsidRDefault="008207EB" w:rsidP="004A2579">
      <w:r>
        <w:t>Pulls a list of all available</w:t>
      </w:r>
      <w:r>
        <w:t xml:space="preserve"> from </w:t>
      </w:r>
      <w:r>
        <w:rPr>
          <w:i/>
          <w:iCs/>
        </w:rPr>
        <w:t>Classes</w:t>
      </w:r>
      <w:r>
        <w:t xml:space="preserve">, showing </w:t>
      </w:r>
      <w:r w:rsidR="00165A06">
        <w:t>a</w:t>
      </w:r>
      <w:r>
        <w:t xml:space="preserve"> school name via </w:t>
      </w:r>
      <w:r>
        <w:rPr>
          <w:i/>
          <w:iCs/>
        </w:rPr>
        <w:t>Schools</w:t>
      </w:r>
      <w:r>
        <w:t xml:space="preserve">, and then shows a checkbox marked enabled for those the user has already signed up </w:t>
      </w:r>
      <w:r>
        <w:t xml:space="preserve">as determined by </w:t>
      </w:r>
      <w:r>
        <w:rPr>
          <w:i/>
          <w:iCs/>
        </w:rPr>
        <w:t>Courses</w:t>
      </w:r>
      <w:r>
        <w:t>.</w:t>
      </w:r>
      <w:r>
        <w:t xml:space="preserve"> By changing the checkboxes and hitting submit, the user changes what classes they are enrolled in.</w:t>
      </w:r>
    </w:p>
    <w:p w14:paraId="3F42C7ED" w14:textId="46501834" w:rsidR="00203A56" w:rsidRDefault="00203A56" w:rsidP="00203A56">
      <w:pPr>
        <w:pStyle w:val="Heading2"/>
      </w:pPr>
      <w:r>
        <w:t>Class List Changes</w:t>
      </w:r>
      <w:r w:rsidR="004A2579">
        <w:t xml:space="preserve"> </w:t>
      </w:r>
      <w:r w:rsidR="00BD46C8">
        <w:t xml:space="preserve">– </w:t>
      </w:r>
      <w:proofErr w:type="spellStart"/>
      <w:r w:rsidR="00165A06">
        <w:t>classadder</w:t>
      </w:r>
      <w:r w:rsidR="00BD46C8">
        <w:t>.php</w:t>
      </w:r>
      <w:proofErr w:type="spellEnd"/>
    </w:p>
    <w:p w14:paraId="763497B3" w14:textId="28119351" w:rsidR="00C3613E" w:rsidRDefault="008207EB" w:rsidP="003530C4">
      <w:r>
        <w:t xml:space="preserve">A simple form that allows the user to enter a class and either remove it from the currently available </w:t>
      </w:r>
      <w:proofErr w:type="gramStart"/>
      <w:r>
        <w:t>list, or</w:t>
      </w:r>
      <w:proofErr w:type="gramEnd"/>
      <w:r>
        <w:t xml:space="preserve"> add it. Results are pushed as insertions or deletions into the </w:t>
      </w:r>
      <w:r>
        <w:rPr>
          <w:i/>
          <w:iCs/>
        </w:rPr>
        <w:t>Classes</w:t>
      </w:r>
      <w:r>
        <w:t xml:space="preserve"> table, cascading deletions in </w:t>
      </w:r>
      <w:r>
        <w:rPr>
          <w:i/>
          <w:iCs/>
        </w:rPr>
        <w:t>Courses</w:t>
      </w:r>
      <w:r>
        <w:t>.</w:t>
      </w:r>
    </w:p>
    <w:p w14:paraId="6C11CF11" w14:textId="0007FDDF" w:rsidR="00374EA8" w:rsidRDefault="00C3613E" w:rsidP="00C3613E">
      <w:pPr>
        <w:pStyle w:val="Heading2"/>
      </w:pPr>
      <w:r>
        <w:t xml:space="preserve">Connecting to the SQL Server – </w:t>
      </w:r>
      <w:proofErr w:type="spellStart"/>
      <w:r>
        <w:t>serverconnect.php</w:t>
      </w:r>
      <w:proofErr w:type="spellEnd"/>
    </w:p>
    <w:p w14:paraId="2DAE5120" w14:textId="5FB98C09" w:rsidR="00374EA8" w:rsidRDefault="00C3613E" w:rsidP="00C3613E">
      <w:r>
        <w:t xml:space="preserve">As seen above, it is very common to need to connect to the MySQL, so we’ve packaged up the connection script and returned the connection as a PHP variable </w:t>
      </w:r>
      <w:r w:rsidRPr="00C3613E">
        <w:rPr>
          <w:rFonts w:ascii="Consolas" w:hAnsi="Consolas"/>
        </w:rPr>
        <w:t>$con</w:t>
      </w:r>
      <w:r>
        <w:t>, which you may encounter on basically every page.</w:t>
      </w:r>
    </w:p>
    <w:p w14:paraId="487507F8" w14:textId="680EA288" w:rsidR="00C3613E" w:rsidRDefault="00C3613E" w:rsidP="00C3613E">
      <w:pPr>
        <w:pStyle w:val="Heading2"/>
      </w:pPr>
      <w:r>
        <w:t xml:space="preserve">Session Ending and Logout – </w:t>
      </w:r>
      <w:proofErr w:type="spellStart"/>
      <w:r>
        <w:t>userLogout.php</w:t>
      </w:r>
      <w:proofErr w:type="spellEnd"/>
    </w:p>
    <w:p w14:paraId="61CE7540" w14:textId="567E81A2" w:rsidR="00C3613E" w:rsidRDefault="00C3613E" w:rsidP="00C3613E">
      <w:r>
        <w:t xml:space="preserve">In order to kill the current user session, the Logout button in the Header is </w:t>
      </w:r>
      <w:r w:rsidR="00105D52">
        <w:t xml:space="preserve">configured to call a </w:t>
      </w:r>
      <w:proofErr w:type="spellStart"/>
      <w:r w:rsidR="00105D52" w:rsidRPr="00970D28">
        <w:rPr>
          <w:rFonts w:ascii="Consolas" w:hAnsi="Consolas"/>
        </w:rPr>
        <w:t>session_destroy</w:t>
      </w:r>
      <w:proofErr w:type="spellEnd"/>
      <w:r w:rsidR="00970D28" w:rsidRPr="00970D28">
        <w:rPr>
          <w:rFonts w:ascii="Consolas" w:hAnsi="Consolas"/>
        </w:rPr>
        <w:t>(</w:t>
      </w:r>
      <w:proofErr w:type="gramStart"/>
      <w:r w:rsidR="00970D28" w:rsidRPr="00970D28">
        <w:rPr>
          <w:rFonts w:ascii="Consolas" w:hAnsi="Consolas"/>
        </w:rPr>
        <w:t>)</w:t>
      </w:r>
      <w:r w:rsidR="00970D28">
        <w:t>, and</w:t>
      </w:r>
      <w:proofErr w:type="gramEnd"/>
      <w:r w:rsidR="00970D28">
        <w:t xml:space="preserve"> redirect the user to the </w:t>
      </w:r>
      <w:proofErr w:type="spellStart"/>
      <w:r w:rsidR="00970D28">
        <w:t>Index.php</w:t>
      </w:r>
      <w:proofErr w:type="spellEnd"/>
      <w:r w:rsidR="00970D28">
        <w:t xml:space="preserve"> page.</w:t>
      </w:r>
    </w:p>
    <w:p w14:paraId="37AD72B9" w14:textId="77777777" w:rsidR="00C3613E" w:rsidRDefault="00C3613E" w:rsidP="00C3613E">
      <w:pPr>
        <w:pStyle w:val="Heading2"/>
      </w:pPr>
    </w:p>
    <w:p w14:paraId="2234327E" w14:textId="591A41B0" w:rsidR="003530C4" w:rsidRDefault="007A5C6F" w:rsidP="003530C4">
      <w:pPr>
        <w:pStyle w:val="Heading1"/>
      </w:pPr>
      <w:r>
        <w:t>Database Structure</w:t>
      </w:r>
    </w:p>
    <w:p w14:paraId="4AFAE7AF" w14:textId="3A6D6247" w:rsidR="00FA6263" w:rsidRDefault="00F2634E" w:rsidP="00FA6263">
      <w:pPr>
        <w:keepNext/>
      </w:pPr>
      <w:r>
        <w:rPr>
          <w:noProof/>
        </w:rPr>
        <w:drawing>
          <wp:anchor distT="0" distB="0" distL="114300" distR="114300" simplePos="0" relativeHeight="251659776" behindDoc="0" locked="0" layoutInCell="1" allowOverlap="1" wp14:anchorId="6300D765" wp14:editId="000A6E98">
            <wp:simplePos x="0" y="0"/>
            <wp:positionH relativeFrom="page">
              <wp:posOffset>3124200</wp:posOffset>
            </wp:positionH>
            <wp:positionV relativeFrom="paragraph">
              <wp:posOffset>3991610</wp:posOffset>
            </wp:positionV>
            <wp:extent cx="4057650" cy="393319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7650" cy="3933190"/>
                    </a:xfrm>
                    <a:prstGeom prst="rect">
                      <a:avLst/>
                    </a:prstGeom>
                  </pic:spPr>
                </pic:pic>
              </a:graphicData>
            </a:graphic>
            <wp14:sizeRelH relativeFrom="margin">
              <wp14:pctWidth>0</wp14:pctWidth>
            </wp14:sizeRelH>
            <wp14:sizeRelV relativeFrom="margin">
              <wp14:pctHeight>0</wp14:pctHeight>
            </wp14:sizeRelV>
          </wp:anchor>
        </w:drawing>
      </w:r>
      <w:r w:rsidR="00FA6263">
        <w:rPr>
          <w:noProof/>
        </w:rPr>
        <w:drawing>
          <wp:inline distT="0" distB="0" distL="0" distR="0" wp14:anchorId="33C7C7EB" wp14:editId="46DA0FB8">
            <wp:extent cx="5438775" cy="39773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0253" cy="3985749"/>
                    </a:xfrm>
                    <a:prstGeom prst="rect">
                      <a:avLst/>
                    </a:prstGeom>
                  </pic:spPr>
                </pic:pic>
              </a:graphicData>
            </a:graphic>
          </wp:inline>
        </w:drawing>
      </w:r>
    </w:p>
    <w:p w14:paraId="7931770F" w14:textId="17A17355" w:rsidR="00FA6263" w:rsidRDefault="00FA6263" w:rsidP="00FA6263">
      <w:pPr>
        <w:pStyle w:val="Caption"/>
      </w:pPr>
      <w:bookmarkStart w:id="0" w:name="_Ref121086597"/>
      <w:r>
        <w:t xml:space="preserve">Figure </w:t>
      </w:r>
      <w:fldSimple w:instr=" SEQ Figure \* ARABIC ">
        <w:r w:rsidR="006E0C97">
          <w:rPr>
            <w:noProof/>
          </w:rPr>
          <w:t>1</w:t>
        </w:r>
      </w:fldSimple>
      <w:r>
        <w:t xml:space="preserve">Full </w:t>
      </w:r>
      <w:proofErr w:type="spellStart"/>
      <w:r>
        <w:t>quizdb</w:t>
      </w:r>
      <w:proofErr w:type="spellEnd"/>
      <w:r>
        <w:t xml:space="preserve"> EER Diagram</w:t>
      </w:r>
      <w:bookmarkEnd w:id="0"/>
    </w:p>
    <w:p w14:paraId="7BEDD154" w14:textId="22D0AC44" w:rsidR="002C5E5E" w:rsidRPr="00D41AEE" w:rsidRDefault="006E0C97" w:rsidP="00FA6263">
      <w:pPr>
        <w:rPr>
          <w:b/>
          <w:bCs/>
        </w:rPr>
      </w:pPr>
      <w:r>
        <w:rPr>
          <w:noProof/>
        </w:rPr>
        <mc:AlternateContent>
          <mc:Choice Requires="wps">
            <w:drawing>
              <wp:anchor distT="0" distB="0" distL="114300" distR="114300" simplePos="0" relativeHeight="251655680" behindDoc="0" locked="0" layoutInCell="1" allowOverlap="1" wp14:anchorId="479B6AD3" wp14:editId="74FCED79">
                <wp:simplePos x="0" y="0"/>
                <wp:positionH relativeFrom="column">
                  <wp:posOffset>3800475</wp:posOffset>
                </wp:positionH>
                <wp:positionV relativeFrom="paragraph">
                  <wp:posOffset>2891790</wp:posOffset>
                </wp:positionV>
                <wp:extent cx="30575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2B9E2F16" w14:textId="454E7517" w:rsidR="006E0C97" w:rsidRPr="00D5458A" w:rsidRDefault="006E0C97" w:rsidP="006E0C97">
                            <w:pPr>
                              <w:pStyle w:val="Caption"/>
                              <w:rPr>
                                <w:noProof/>
                              </w:rPr>
                            </w:pPr>
                            <w:bookmarkStart w:id="1" w:name="_Ref121086708"/>
                            <w:r>
                              <w:t xml:space="preserve">Figure </w:t>
                            </w:r>
                            <w:fldSimple w:instr=" SEQ Figure \* ARABIC ">
                              <w:r>
                                <w:rPr>
                                  <w:noProof/>
                                </w:rPr>
                                <w:t>2</w:t>
                              </w:r>
                            </w:fldSimple>
                            <w:r>
                              <w:t xml:space="preserve"> Assignment 2 </w:t>
                            </w:r>
                            <w:proofErr w:type="spellStart"/>
                            <w:r>
                              <w:t>quizdb</w:t>
                            </w:r>
                            <w:proofErr w:type="spellEnd"/>
                            <w:r>
                              <w:t xml:space="preserve"> EER Diagram</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B6AD3" id="_x0000_t202" coordsize="21600,21600" o:spt="202" path="m,l,21600r21600,l21600,xe">
                <v:stroke joinstyle="miter"/>
                <v:path gradientshapeok="t" o:connecttype="rect"/>
              </v:shapetype>
              <v:shape id="Text Box 4" o:spid="_x0000_s1026" type="#_x0000_t202" style="position:absolute;margin-left:299.25pt;margin-top:227.7pt;width:240.7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" stroked="f">
                <v:textbox style="mso-fit-shape-to-text:t" inset="0,0,0,0">
                  <w:txbxContent>
                    <w:p w14:paraId="2B9E2F16" w14:textId="454E7517" w:rsidR="006E0C97" w:rsidRPr="00D5458A" w:rsidRDefault="006E0C97" w:rsidP="006E0C97">
                      <w:pPr>
                        <w:pStyle w:val="Caption"/>
                        <w:rPr>
                          <w:noProof/>
                        </w:rPr>
                      </w:pPr>
                      <w:bookmarkStart w:id="2" w:name="_Ref121086708"/>
                      <w:r>
                        <w:t xml:space="preserve">Figure </w:t>
                      </w:r>
                      <w:fldSimple w:instr=" SEQ Figure \* ARABIC ">
                        <w:r>
                          <w:rPr>
                            <w:noProof/>
                          </w:rPr>
                          <w:t>2</w:t>
                        </w:r>
                      </w:fldSimple>
                      <w:r>
                        <w:t xml:space="preserve"> Assignment 2 </w:t>
                      </w:r>
                      <w:proofErr w:type="spellStart"/>
                      <w:r>
                        <w:t>quizdb</w:t>
                      </w:r>
                      <w:proofErr w:type="spellEnd"/>
                      <w:r>
                        <w:t xml:space="preserve"> EER Diagram</w:t>
                      </w:r>
                      <w:bookmarkEnd w:id="2"/>
                    </w:p>
                  </w:txbxContent>
                </v:textbox>
                <w10:wrap type="square"/>
              </v:shape>
            </w:pict>
          </mc:Fallback>
        </mc:AlternateContent>
      </w:r>
      <w:r w:rsidR="00171431">
        <w:t xml:space="preserve">As </w:t>
      </w:r>
      <w:proofErr w:type="spellStart"/>
      <w:r w:rsidR="00171431">
        <w:t>QuizBud</w:t>
      </w:r>
      <w:proofErr w:type="spellEnd"/>
      <w:r w:rsidR="00171431">
        <w:t xml:space="preserve"> is designed to host quizzes, we have a complex set of interwoven tables built in the database as seen in </w:t>
      </w:r>
      <w:r w:rsidR="00171431">
        <w:fldChar w:fldCharType="begin"/>
      </w:r>
      <w:r w:rsidR="00171431">
        <w:instrText xml:space="preserve"> REF _Ref121086597 \h  \* MERGEFORMAT </w:instrText>
      </w:r>
      <w:r w:rsidR="00171431">
        <w:fldChar w:fldCharType="separate"/>
      </w:r>
      <w:r w:rsidR="00171431" w:rsidRPr="00171431">
        <w:rPr>
          <w:b/>
          <w:bCs/>
        </w:rPr>
        <w:t xml:space="preserve">Figure </w:t>
      </w:r>
      <w:r w:rsidR="00171431" w:rsidRPr="00171431">
        <w:rPr>
          <w:b/>
          <w:bCs/>
          <w:noProof/>
        </w:rPr>
        <w:t xml:space="preserve">1 </w:t>
      </w:r>
      <w:r w:rsidR="00171431">
        <w:rPr>
          <w:b/>
          <w:bCs/>
          <w:noProof/>
        </w:rPr>
        <w:t>(</w:t>
      </w:r>
      <w:r w:rsidR="00171431">
        <w:t xml:space="preserve">Full </w:t>
      </w:r>
      <w:proofErr w:type="spellStart"/>
      <w:r w:rsidR="00171431">
        <w:t>quizdb</w:t>
      </w:r>
      <w:proofErr w:type="spellEnd"/>
      <w:r w:rsidR="00171431">
        <w:t xml:space="preserve"> EER Diagram</w:t>
      </w:r>
      <w:r w:rsidR="00171431">
        <w:fldChar w:fldCharType="end"/>
      </w:r>
      <w:r w:rsidR="00171431">
        <w:t xml:space="preserve">). </w:t>
      </w:r>
      <w:r w:rsidR="00FA6263">
        <w:t>However, Assignment 2 requirements allowed us to isolate our efforts</w:t>
      </w:r>
      <w:r w:rsidR="007E7FB3">
        <w:t xml:space="preserve"> to implementation of the c</w:t>
      </w:r>
      <w:r w:rsidR="006B786B">
        <w:t>ourse selection</w:t>
      </w:r>
      <w:r w:rsidR="007B786E">
        <w:t xml:space="preserve"> (which classes a student is enrolled in) and class list updat</w:t>
      </w:r>
      <w:r w:rsidR="00630E23">
        <w:t>es (which classes are maintained in the database).</w:t>
      </w:r>
      <w:r w:rsidR="00171431">
        <w:t xml:space="preserve"> </w:t>
      </w:r>
      <w:r w:rsidR="00171431">
        <w:t xml:space="preserve">This </w:t>
      </w:r>
      <w:r>
        <w:t xml:space="preserve">limited area keeps us to the four tables in </w:t>
      </w:r>
      <w:r w:rsidR="00767197">
        <w:rPr>
          <w:b/>
          <w:bCs/>
        </w:rPr>
        <w:fldChar w:fldCharType="begin"/>
      </w:r>
      <w:r w:rsidR="00767197">
        <w:instrText xml:space="preserve"> REF _Ref121086708 \h </w:instrText>
      </w:r>
      <w:r w:rsidR="00767197">
        <w:rPr>
          <w:b/>
          <w:bCs/>
        </w:rPr>
        <w:instrText xml:space="preserve"> \* MERGEFORMAT </w:instrText>
      </w:r>
      <w:r w:rsidR="00767197">
        <w:rPr>
          <w:b/>
          <w:bCs/>
        </w:rPr>
      </w:r>
      <w:r w:rsidR="00767197">
        <w:rPr>
          <w:b/>
          <w:bCs/>
        </w:rPr>
        <w:fldChar w:fldCharType="separate"/>
      </w:r>
      <w:r w:rsidR="00767197" w:rsidRPr="00767197">
        <w:rPr>
          <w:b/>
          <w:bCs/>
        </w:rPr>
        <w:t xml:space="preserve">Figure </w:t>
      </w:r>
      <w:r w:rsidR="00767197" w:rsidRPr="00767197">
        <w:rPr>
          <w:b/>
          <w:bCs/>
          <w:noProof/>
        </w:rPr>
        <w:t>2</w:t>
      </w:r>
      <w:r w:rsidR="00F2634E">
        <w:t>.</w:t>
      </w:r>
      <w:r w:rsidR="00767197">
        <w:rPr>
          <w:b/>
          <w:bCs/>
        </w:rPr>
        <w:fldChar w:fldCharType="end"/>
      </w:r>
    </w:p>
    <w:p w14:paraId="5884410F" w14:textId="7C8B3583" w:rsidR="003530C4" w:rsidRDefault="003530C4" w:rsidP="003530C4"/>
    <w:p w14:paraId="4EE362A4" w14:textId="0927B432" w:rsidR="00286390" w:rsidRDefault="00286390" w:rsidP="003530C4"/>
    <w:p w14:paraId="1EBB9E21" w14:textId="4FB37901" w:rsidR="00FA6263" w:rsidRDefault="001C2ECC" w:rsidP="003530C4">
      <w:r>
        <w:t>DDL and sample data can be implemented by running the script located at /public/</w:t>
      </w:r>
      <w:proofErr w:type="spellStart"/>
      <w:r>
        <w:t>sql</w:t>
      </w:r>
      <w:proofErr w:type="spellEnd"/>
      <w:r>
        <w:t>/create-</w:t>
      </w:r>
      <w:proofErr w:type="spellStart"/>
      <w:r>
        <w:t>table.sql</w:t>
      </w:r>
      <w:proofErr w:type="spellEnd"/>
      <w:r>
        <w:t>.</w:t>
      </w:r>
    </w:p>
    <w:p w14:paraId="64C0B4F0" w14:textId="6621D6D5" w:rsidR="003530C4" w:rsidRDefault="003530C4" w:rsidP="003530C4"/>
    <w:p w14:paraId="4FEA48E2" w14:textId="090CD126" w:rsidR="001553CE" w:rsidRDefault="001553CE" w:rsidP="001553CE"/>
    <w:p w14:paraId="2DBC9BEE" w14:textId="77777777" w:rsidR="00F2634E" w:rsidRDefault="00F2634E">
      <w:pPr>
        <w:rPr>
          <w:rFonts w:asciiTheme="majorHAnsi" w:eastAsiaTheme="majorEastAsia" w:hAnsiTheme="majorHAnsi" w:cstheme="majorBidi"/>
          <w:color w:val="2E74B5" w:themeColor="accent1" w:themeShade="BF"/>
          <w:sz w:val="32"/>
          <w:szCs w:val="32"/>
        </w:rPr>
      </w:pPr>
      <w:r>
        <w:br w:type="page"/>
      </w:r>
    </w:p>
    <w:p w14:paraId="732B00CC" w14:textId="116012C4" w:rsidR="7CFA297B" w:rsidRDefault="7CFA297B" w:rsidP="5423B3E9">
      <w:pPr>
        <w:pStyle w:val="Heading1"/>
      </w:pPr>
      <w:r>
        <w:t>Breakdown of Tasks</w:t>
      </w:r>
      <w:r w:rsidR="62F4EEDE">
        <w:t xml:space="preserve"> </w:t>
      </w:r>
    </w:p>
    <w:p w14:paraId="36E7664B" w14:textId="3BAC350C" w:rsidR="5423B3E9" w:rsidRDefault="5423B3E9" w:rsidP="5423B3E9"/>
    <w:p w14:paraId="23F52D34" w14:textId="29DC3E1E" w:rsidR="1D06C99E" w:rsidRDefault="1D06C99E" w:rsidP="5423B3E9">
      <w:r>
        <w:lastRenderedPageBreak/>
        <w:t xml:space="preserve">With the collaborative nature of this assignment, we chose to utilize </w:t>
      </w:r>
      <w:r w:rsidR="52FD5561">
        <w:t xml:space="preserve">both Discord and </w:t>
      </w:r>
      <w:r>
        <w:t xml:space="preserve">GitHub as </w:t>
      </w:r>
      <w:r w:rsidR="09E5FAF9">
        <w:t>collaboration tool</w:t>
      </w:r>
      <w:r w:rsidR="2F480FB7">
        <w:t>s</w:t>
      </w:r>
      <w:r w:rsidR="09E5FAF9">
        <w:t>,</w:t>
      </w:r>
      <w:r w:rsidR="76BC405A">
        <w:t xml:space="preserve"> with GitHub being</w:t>
      </w:r>
      <w:r w:rsidR="09E5FAF9">
        <w:t xml:space="preserve"> lin</w:t>
      </w:r>
      <w:r w:rsidR="31E77658">
        <w:t>ked</w:t>
      </w:r>
      <w:r w:rsidR="09E5FAF9">
        <w:t xml:space="preserve"> it to VS Code through the Remote Explorer </w:t>
      </w:r>
      <w:r w:rsidR="26C425FA">
        <w:t>option and</w:t>
      </w:r>
      <w:r w:rsidR="09E5FAF9">
        <w:t xml:space="preserve"> submitting every modification through commits.</w:t>
      </w:r>
      <w:r w:rsidR="1E390BDF">
        <w:t xml:space="preserve"> The tasks would always involve hearing input from all members, and double checking the work done, ranging from the more accessory aspects of the assignment, such as determining the name and design of the platform being developed, to the </w:t>
      </w:r>
      <w:r w:rsidR="14A1B30B">
        <w:t xml:space="preserve">preparatory steps, such as designing the wireframe of the site, </w:t>
      </w:r>
      <w:r w:rsidR="1E390BDF">
        <w:t>to the more hands-on aspects of it, with the coding itself</w:t>
      </w:r>
      <w:r w:rsidR="5755FB6D">
        <w:t>, like designing the HTML framework, creating and updating the CSS to design the entirety of the platform, creating the SQL script and making sure it worked, as well as populating it with enough information to test its contents and functionality.</w:t>
      </w:r>
    </w:p>
    <w:p w14:paraId="54F5B408" w14:textId="2ED0AF04" w:rsidR="5423B3E9" w:rsidRDefault="5423B3E9" w:rsidP="5423B3E9"/>
    <w:p w14:paraId="49C1C28C" w14:textId="6710DC62" w:rsidR="307EB942" w:rsidRDefault="307EB942" w:rsidP="5423B3E9">
      <w:r>
        <w:t xml:space="preserve">Other than meeting in person to work on the project together, we remained connected during </w:t>
      </w:r>
      <w:proofErr w:type="gramStart"/>
      <w:r>
        <w:t>the vast majority of</w:t>
      </w:r>
      <w:proofErr w:type="gramEnd"/>
      <w:r>
        <w:t xml:space="preserve"> the work even remotely through discord, where we could interact through voice chat and share our screens, so we could more efficiently help one another and make sure the project proceeded as smoothly as possible.</w:t>
      </w:r>
    </w:p>
    <w:p w14:paraId="7E87CE64" w14:textId="38F37413" w:rsidR="5423B3E9" w:rsidRDefault="002F0C0C" w:rsidP="5423B3E9">
      <w:pPr>
        <w:pStyle w:val="Heading1"/>
      </w:pPr>
      <w:r>
        <w:t>Authorship of Code</w:t>
      </w:r>
    </w:p>
    <w:p w14:paraId="40785236" w14:textId="4DF6DBD2" w:rsidR="002F0C0C" w:rsidRPr="002F0C0C" w:rsidRDefault="002F0C0C" w:rsidP="002F0C0C">
      <w:r>
        <w:t>Please refer to the included git history for a</w:t>
      </w:r>
      <w:r w:rsidR="00D961E8">
        <w:t xml:space="preserve">ny clarifications of authorship. We apologize for the </w:t>
      </w:r>
      <w:r w:rsidR="00FB21AA">
        <w:t>brusque nature of our commit messages, and will endeavour to write more clearly in the future.</w:t>
      </w:r>
    </w:p>
    <w:p w14:paraId="49D18BF7" w14:textId="37E2BB60" w:rsidR="5423B3E9" w:rsidRDefault="5423B3E9" w:rsidP="5423B3E9">
      <w:pPr>
        <w:pStyle w:val="Heading1"/>
      </w:pPr>
    </w:p>
    <w:p w14:paraId="486A641F" w14:textId="77777777" w:rsidR="003530C4" w:rsidRDefault="003530C4" w:rsidP="003530C4"/>
    <w:p w14:paraId="348FC338" w14:textId="77777777" w:rsidR="003530C4" w:rsidRDefault="003530C4" w:rsidP="003530C4"/>
    <w:p w14:paraId="0A40F98A" w14:textId="77777777" w:rsidR="003530C4" w:rsidRDefault="003530C4" w:rsidP="003530C4"/>
    <w:p w14:paraId="79B1CD77" w14:textId="77777777" w:rsidR="003530C4" w:rsidRDefault="003530C4" w:rsidP="003530C4"/>
    <w:p w14:paraId="3524401F" w14:textId="77777777" w:rsidR="003530C4" w:rsidRDefault="003530C4" w:rsidP="003530C4"/>
    <w:p w14:paraId="4ABCC2B2" w14:textId="77777777" w:rsidR="003530C4" w:rsidRPr="003530C4" w:rsidRDefault="003530C4" w:rsidP="003530C4"/>
    <w:sectPr w:rsidR="003530C4" w:rsidRPr="003530C4" w:rsidSect="003530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230"/>
    <w:rsid w:val="00002FC6"/>
    <w:rsid w:val="00042419"/>
    <w:rsid w:val="00043208"/>
    <w:rsid w:val="0008114E"/>
    <w:rsid w:val="000C2C2A"/>
    <w:rsid w:val="00105D52"/>
    <w:rsid w:val="00130DB0"/>
    <w:rsid w:val="00137F45"/>
    <w:rsid w:val="001533C3"/>
    <w:rsid w:val="001553CE"/>
    <w:rsid w:val="00165A06"/>
    <w:rsid w:val="00171431"/>
    <w:rsid w:val="00182C1F"/>
    <w:rsid w:val="00196070"/>
    <w:rsid w:val="001A48C2"/>
    <w:rsid w:val="001C2ECC"/>
    <w:rsid w:val="00203A56"/>
    <w:rsid w:val="00203E6E"/>
    <w:rsid w:val="0025F4E7"/>
    <w:rsid w:val="00286390"/>
    <w:rsid w:val="002C5E5E"/>
    <w:rsid w:val="002F0C0C"/>
    <w:rsid w:val="00323D2C"/>
    <w:rsid w:val="0035195E"/>
    <w:rsid w:val="003530C4"/>
    <w:rsid w:val="00374EA8"/>
    <w:rsid w:val="00397449"/>
    <w:rsid w:val="003C1A81"/>
    <w:rsid w:val="00442A5A"/>
    <w:rsid w:val="00450B69"/>
    <w:rsid w:val="00454725"/>
    <w:rsid w:val="0047712A"/>
    <w:rsid w:val="004A1180"/>
    <w:rsid w:val="004A2579"/>
    <w:rsid w:val="004C5230"/>
    <w:rsid w:val="004F4145"/>
    <w:rsid w:val="00535E11"/>
    <w:rsid w:val="005B599E"/>
    <w:rsid w:val="005B5C15"/>
    <w:rsid w:val="005C50EC"/>
    <w:rsid w:val="005F60C5"/>
    <w:rsid w:val="00617167"/>
    <w:rsid w:val="00625F0A"/>
    <w:rsid w:val="00630E23"/>
    <w:rsid w:val="00640334"/>
    <w:rsid w:val="006579CB"/>
    <w:rsid w:val="006646D4"/>
    <w:rsid w:val="00664908"/>
    <w:rsid w:val="0068050F"/>
    <w:rsid w:val="006A45CD"/>
    <w:rsid w:val="006B1518"/>
    <w:rsid w:val="006B786B"/>
    <w:rsid w:val="006C2BEF"/>
    <w:rsid w:val="006E0C97"/>
    <w:rsid w:val="006F7257"/>
    <w:rsid w:val="00735F75"/>
    <w:rsid w:val="0075507F"/>
    <w:rsid w:val="00767197"/>
    <w:rsid w:val="007A5C6F"/>
    <w:rsid w:val="007B786E"/>
    <w:rsid w:val="007C888D"/>
    <w:rsid w:val="007E7FB3"/>
    <w:rsid w:val="007F1B77"/>
    <w:rsid w:val="007F7E29"/>
    <w:rsid w:val="008160A5"/>
    <w:rsid w:val="008207EB"/>
    <w:rsid w:val="00833649"/>
    <w:rsid w:val="00855D45"/>
    <w:rsid w:val="008A1722"/>
    <w:rsid w:val="008D71A2"/>
    <w:rsid w:val="00917534"/>
    <w:rsid w:val="009224CF"/>
    <w:rsid w:val="00943598"/>
    <w:rsid w:val="009456E5"/>
    <w:rsid w:val="00970D28"/>
    <w:rsid w:val="009C7522"/>
    <w:rsid w:val="009D090B"/>
    <w:rsid w:val="009E6DA8"/>
    <w:rsid w:val="00A256DB"/>
    <w:rsid w:val="00A36034"/>
    <w:rsid w:val="00AE29B0"/>
    <w:rsid w:val="00B2639D"/>
    <w:rsid w:val="00B619F5"/>
    <w:rsid w:val="00BB66B8"/>
    <w:rsid w:val="00BD46C8"/>
    <w:rsid w:val="00BF2416"/>
    <w:rsid w:val="00C3613E"/>
    <w:rsid w:val="00CA73F8"/>
    <w:rsid w:val="00CE738A"/>
    <w:rsid w:val="00CF6EFD"/>
    <w:rsid w:val="00D065B0"/>
    <w:rsid w:val="00D06D85"/>
    <w:rsid w:val="00D170A7"/>
    <w:rsid w:val="00D41AEE"/>
    <w:rsid w:val="00D961E8"/>
    <w:rsid w:val="00DC2B4D"/>
    <w:rsid w:val="00DF61B2"/>
    <w:rsid w:val="00E10714"/>
    <w:rsid w:val="00E56C0E"/>
    <w:rsid w:val="00EB0A05"/>
    <w:rsid w:val="00F2634E"/>
    <w:rsid w:val="00F350C2"/>
    <w:rsid w:val="00F5457F"/>
    <w:rsid w:val="00F5745A"/>
    <w:rsid w:val="00FA6263"/>
    <w:rsid w:val="00FA6839"/>
    <w:rsid w:val="00FB21AA"/>
    <w:rsid w:val="01227946"/>
    <w:rsid w:val="01F5E607"/>
    <w:rsid w:val="0236496F"/>
    <w:rsid w:val="024E3894"/>
    <w:rsid w:val="029B83DB"/>
    <w:rsid w:val="0358DAE4"/>
    <w:rsid w:val="039B3785"/>
    <w:rsid w:val="03DA7695"/>
    <w:rsid w:val="040EFCF6"/>
    <w:rsid w:val="04148BA1"/>
    <w:rsid w:val="04E29B8D"/>
    <w:rsid w:val="0527927C"/>
    <w:rsid w:val="0532E39E"/>
    <w:rsid w:val="05575285"/>
    <w:rsid w:val="055BBDD3"/>
    <w:rsid w:val="059C4974"/>
    <w:rsid w:val="05B613E1"/>
    <w:rsid w:val="05BF9403"/>
    <w:rsid w:val="06204D9D"/>
    <w:rsid w:val="06358483"/>
    <w:rsid w:val="063A3F48"/>
    <w:rsid w:val="06617B42"/>
    <w:rsid w:val="068D49E0"/>
    <w:rsid w:val="073A992C"/>
    <w:rsid w:val="0747299D"/>
    <w:rsid w:val="07A5EAF9"/>
    <w:rsid w:val="07AF6B1B"/>
    <w:rsid w:val="07C89378"/>
    <w:rsid w:val="07D4ADE8"/>
    <w:rsid w:val="07EF9CAD"/>
    <w:rsid w:val="0803AF3B"/>
    <w:rsid w:val="084964E0"/>
    <w:rsid w:val="0857DE2B"/>
    <w:rsid w:val="08A8263C"/>
    <w:rsid w:val="090029DA"/>
    <w:rsid w:val="092796DE"/>
    <w:rsid w:val="0979A557"/>
    <w:rsid w:val="09D395C3"/>
    <w:rsid w:val="09E5FAF9"/>
    <w:rsid w:val="0A0F3E66"/>
    <w:rsid w:val="0A98C6A2"/>
    <w:rsid w:val="0AA47D66"/>
    <w:rsid w:val="0B2F77A0"/>
    <w:rsid w:val="0B74F5CA"/>
    <w:rsid w:val="0BD2D564"/>
    <w:rsid w:val="0C399601"/>
    <w:rsid w:val="0C62919F"/>
    <w:rsid w:val="0C6BB7B2"/>
    <w:rsid w:val="0C89F37C"/>
    <w:rsid w:val="0C8BC5E3"/>
    <w:rsid w:val="0D04E829"/>
    <w:rsid w:val="0D37AF6D"/>
    <w:rsid w:val="0D5A450E"/>
    <w:rsid w:val="0E2CC048"/>
    <w:rsid w:val="0E5DB9D9"/>
    <w:rsid w:val="0EAE1475"/>
    <w:rsid w:val="0EAFC852"/>
    <w:rsid w:val="0ED141E1"/>
    <w:rsid w:val="0F09B8BE"/>
    <w:rsid w:val="0F2F612D"/>
    <w:rsid w:val="108342F0"/>
    <w:rsid w:val="111ED2A3"/>
    <w:rsid w:val="113F5013"/>
    <w:rsid w:val="117C97E0"/>
    <w:rsid w:val="11A1DAAD"/>
    <w:rsid w:val="11A671F2"/>
    <w:rsid w:val="11E960C8"/>
    <w:rsid w:val="11F74325"/>
    <w:rsid w:val="120B0DB2"/>
    <w:rsid w:val="12217388"/>
    <w:rsid w:val="126F908A"/>
    <w:rsid w:val="13217924"/>
    <w:rsid w:val="13232EFB"/>
    <w:rsid w:val="133843A1"/>
    <w:rsid w:val="137BB191"/>
    <w:rsid w:val="1416A775"/>
    <w:rsid w:val="1441D3F7"/>
    <w:rsid w:val="14A1B30B"/>
    <w:rsid w:val="14BCB20D"/>
    <w:rsid w:val="14E82690"/>
    <w:rsid w:val="14F23F25"/>
    <w:rsid w:val="1592EBED"/>
    <w:rsid w:val="16201629"/>
    <w:rsid w:val="162AED74"/>
    <w:rsid w:val="16357548"/>
    <w:rsid w:val="16503041"/>
    <w:rsid w:val="166CEF0B"/>
    <w:rsid w:val="17D66FAD"/>
    <w:rsid w:val="17D8A412"/>
    <w:rsid w:val="1802FDF0"/>
    <w:rsid w:val="1805983E"/>
    <w:rsid w:val="1805FDE0"/>
    <w:rsid w:val="180989B5"/>
    <w:rsid w:val="181AC48C"/>
    <w:rsid w:val="18342957"/>
    <w:rsid w:val="187F7A35"/>
    <w:rsid w:val="188C91BF"/>
    <w:rsid w:val="18C9F537"/>
    <w:rsid w:val="18E87A69"/>
    <w:rsid w:val="191CFFCF"/>
    <w:rsid w:val="19EF7B09"/>
    <w:rsid w:val="19F906BE"/>
    <w:rsid w:val="1A1A3F58"/>
    <w:rsid w:val="1A2E6649"/>
    <w:rsid w:val="1A821FBB"/>
    <w:rsid w:val="1AAA6278"/>
    <w:rsid w:val="1AC38AD5"/>
    <w:rsid w:val="1AE7941A"/>
    <w:rsid w:val="1AF5104B"/>
    <w:rsid w:val="1AFB9C10"/>
    <w:rsid w:val="1B23DECD"/>
    <w:rsid w:val="1B54772A"/>
    <w:rsid w:val="1B657BBD"/>
    <w:rsid w:val="1B6E8CA0"/>
    <w:rsid w:val="1B9D5B22"/>
    <w:rsid w:val="1BC2C628"/>
    <w:rsid w:val="1BC6DDD8"/>
    <w:rsid w:val="1BDA8CC4"/>
    <w:rsid w:val="1C17D491"/>
    <w:rsid w:val="1CA64A63"/>
    <w:rsid w:val="1D06C99E"/>
    <w:rsid w:val="1D0735D3"/>
    <w:rsid w:val="1D13DE1E"/>
    <w:rsid w:val="1D5DBAB2"/>
    <w:rsid w:val="1D6E7B32"/>
    <w:rsid w:val="1D798EEB"/>
    <w:rsid w:val="1D856CED"/>
    <w:rsid w:val="1DA31FD7"/>
    <w:rsid w:val="1DBE85DA"/>
    <w:rsid w:val="1DEDAE6B"/>
    <w:rsid w:val="1E390BDF"/>
    <w:rsid w:val="1EB5AD64"/>
    <w:rsid w:val="1EDD10A8"/>
    <w:rsid w:val="1F09E6EC"/>
    <w:rsid w:val="1F1EE069"/>
    <w:rsid w:val="1F8D4905"/>
    <w:rsid w:val="1F92FFE9"/>
    <w:rsid w:val="1FA527A5"/>
    <w:rsid w:val="1FB81737"/>
    <w:rsid w:val="2051732D"/>
    <w:rsid w:val="2082071C"/>
    <w:rsid w:val="20AE3B50"/>
    <w:rsid w:val="20C109BE"/>
    <w:rsid w:val="20C592AD"/>
    <w:rsid w:val="20FBE913"/>
    <w:rsid w:val="2198D735"/>
    <w:rsid w:val="21FBF947"/>
    <w:rsid w:val="2251F83C"/>
    <w:rsid w:val="22E2A3D8"/>
    <w:rsid w:val="22E5F854"/>
    <w:rsid w:val="22FE8E99"/>
    <w:rsid w:val="230E012C"/>
    <w:rsid w:val="2393CD99"/>
    <w:rsid w:val="23D8C488"/>
    <w:rsid w:val="23F18743"/>
    <w:rsid w:val="23FB12F8"/>
    <w:rsid w:val="2402C21A"/>
    <w:rsid w:val="242B3661"/>
    <w:rsid w:val="246777C3"/>
    <w:rsid w:val="249608DC"/>
    <w:rsid w:val="24AA25ED"/>
    <w:rsid w:val="24D13133"/>
    <w:rsid w:val="25C60152"/>
    <w:rsid w:val="2618E3B1"/>
    <w:rsid w:val="26190BEA"/>
    <w:rsid w:val="2619E0CB"/>
    <w:rsid w:val="26639184"/>
    <w:rsid w:val="26C425FA"/>
    <w:rsid w:val="27314761"/>
    <w:rsid w:val="27B1B51D"/>
    <w:rsid w:val="2814CB9C"/>
    <w:rsid w:val="2834B194"/>
    <w:rsid w:val="2867718D"/>
    <w:rsid w:val="288A611B"/>
    <w:rsid w:val="28A7A224"/>
    <w:rsid w:val="28B12DD9"/>
    <w:rsid w:val="28B87854"/>
    <w:rsid w:val="28F3B484"/>
    <w:rsid w:val="29026771"/>
    <w:rsid w:val="29879A8A"/>
    <w:rsid w:val="299D9026"/>
    <w:rsid w:val="29B62BA3"/>
    <w:rsid w:val="2A676489"/>
    <w:rsid w:val="2B66F581"/>
    <w:rsid w:val="2B9B867A"/>
    <w:rsid w:val="2BA34034"/>
    <w:rsid w:val="2BBC35C0"/>
    <w:rsid w:val="2BF479CC"/>
    <w:rsid w:val="2BFE0581"/>
    <w:rsid w:val="2C9735F8"/>
    <w:rsid w:val="2CAC2F75"/>
    <w:rsid w:val="2CC0E9AC"/>
    <w:rsid w:val="2D204EF5"/>
    <w:rsid w:val="2D79E552"/>
    <w:rsid w:val="2DDF22B6"/>
    <w:rsid w:val="2DDF8B87"/>
    <w:rsid w:val="2DF3937D"/>
    <w:rsid w:val="2E1BD63A"/>
    <w:rsid w:val="2E33C50F"/>
    <w:rsid w:val="2E4D29DA"/>
    <w:rsid w:val="2E593D85"/>
    <w:rsid w:val="2E957AC8"/>
    <w:rsid w:val="2E987AB8"/>
    <w:rsid w:val="2EC7F2E3"/>
    <w:rsid w:val="2EF23853"/>
    <w:rsid w:val="2F480FB7"/>
    <w:rsid w:val="2F5F71FF"/>
    <w:rsid w:val="2FB46370"/>
    <w:rsid w:val="2FDDDBEA"/>
    <w:rsid w:val="300BD58B"/>
    <w:rsid w:val="30126150"/>
    <w:rsid w:val="30760F47"/>
    <w:rsid w:val="307EB942"/>
    <w:rsid w:val="30DFEEF4"/>
    <w:rsid w:val="30E0172D"/>
    <w:rsid w:val="31E77658"/>
    <w:rsid w:val="322357E8"/>
    <w:rsid w:val="32561E33"/>
    <w:rsid w:val="32817734"/>
    <w:rsid w:val="331641E1"/>
    <w:rsid w:val="3319B899"/>
    <w:rsid w:val="336821A2"/>
    <w:rsid w:val="33F07E59"/>
    <w:rsid w:val="3417E9C5"/>
    <w:rsid w:val="3491661A"/>
    <w:rsid w:val="34F584D4"/>
    <w:rsid w:val="351CB5B9"/>
    <w:rsid w:val="3535B414"/>
    <w:rsid w:val="35482A3C"/>
    <w:rsid w:val="354DE120"/>
    <w:rsid w:val="3567DE5E"/>
    <w:rsid w:val="36668239"/>
    <w:rsid w:val="36994232"/>
    <w:rsid w:val="36B033ED"/>
    <w:rsid w:val="370CFC10"/>
    <w:rsid w:val="375EA5E2"/>
    <w:rsid w:val="375F6F30"/>
    <w:rsid w:val="3768BD7C"/>
    <w:rsid w:val="378C3ADC"/>
    <w:rsid w:val="37AB6E8B"/>
    <w:rsid w:val="37C2B880"/>
    <w:rsid w:val="37D2F738"/>
    <w:rsid w:val="383A3C97"/>
    <w:rsid w:val="3844BD84"/>
    <w:rsid w:val="3859F0B9"/>
    <w:rsid w:val="3863019C"/>
    <w:rsid w:val="38698D61"/>
    <w:rsid w:val="38942D03"/>
    <w:rsid w:val="38EED25F"/>
    <w:rsid w:val="3901C0BE"/>
    <w:rsid w:val="3928C9F3"/>
    <w:rsid w:val="397D037B"/>
    <w:rsid w:val="39A24648"/>
    <w:rsid w:val="39E1FAB3"/>
    <w:rsid w:val="3A397E81"/>
    <w:rsid w:val="3B2328DF"/>
    <w:rsid w:val="3B776267"/>
    <w:rsid w:val="3B83E279"/>
    <w:rsid w:val="3BDA78E6"/>
    <w:rsid w:val="3C1ADC4E"/>
    <w:rsid w:val="3C606230"/>
    <w:rsid w:val="3C9458A3"/>
    <w:rsid w:val="3D9FB05C"/>
    <w:rsid w:val="3E3423D1"/>
    <w:rsid w:val="3E39AA21"/>
    <w:rsid w:val="3E4DB217"/>
    <w:rsid w:val="3E6974C2"/>
    <w:rsid w:val="3E6C691F"/>
    <w:rsid w:val="3E8EB78F"/>
    <w:rsid w:val="3F7EE415"/>
    <w:rsid w:val="3FE91DD1"/>
    <w:rsid w:val="40789A5A"/>
    <w:rsid w:val="4101BEEA"/>
    <w:rsid w:val="4107B337"/>
    <w:rsid w:val="410E3EFC"/>
    <w:rsid w:val="41132B97"/>
    <w:rsid w:val="4129F614"/>
    <w:rsid w:val="412BBC7C"/>
    <w:rsid w:val="413156BA"/>
    <w:rsid w:val="415F7894"/>
    <w:rsid w:val="41B2B502"/>
    <w:rsid w:val="41E8A4A5"/>
    <w:rsid w:val="4207C36B"/>
    <w:rsid w:val="421EB526"/>
    <w:rsid w:val="423C710A"/>
    <w:rsid w:val="425BFCF3"/>
    <w:rsid w:val="4261D5A0"/>
    <w:rsid w:val="42702C27"/>
    <w:rsid w:val="433B47B6"/>
    <w:rsid w:val="434F4FAC"/>
    <w:rsid w:val="438DBAD6"/>
    <w:rsid w:val="43901D17"/>
    <w:rsid w:val="43A38934"/>
    <w:rsid w:val="43A7E70B"/>
    <w:rsid w:val="43C871F2"/>
    <w:rsid w:val="44C77B6F"/>
    <w:rsid w:val="44F60C88"/>
    <w:rsid w:val="4573687A"/>
    <w:rsid w:val="45C78BA3"/>
    <w:rsid w:val="464AEDBC"/>
    <w:rsid w:val="4691AA18"/>
    <w:rsid w:val="46B618FF"/>
    <w:rsid w:val="46BA844D"/>
    <w:rsid w:val="46C39530"/>
    <w:rsid w:val="46CA20F5"/>
    <w:rsid w:val="473F4827"/>
    <w:rsid w:val="4754D821"/>
    <w:rsid w:val="47DD970F"/>
    <w:rsid w:val="48027630"/>
    <w:rsid w:val="484A901B"/>
    <w:rsid w:val="4874CF48"/>
    <w:rsid w:val="48B99DFE"/>
    <w:rsid w:val="48E4FD51"/>
    <w:rsid w:val="490AA5C0"/>
    <w:rsid w:val="4942B6FB"/>
    <w:rsid w:val="49D26750"/>
    <w:rsid w:val="49FC64E2"/>
    <w:rsid w:val="4A32414E"/>
    <w:rsid w:val="4A4BE3A5"/>
    <w:rsid w:val="4A8236CE"/>
    <w:rsid w:val="4A9B2404"/>
    <w:rsid w:val="4AC85457"/>
    <w:rsid w:val="4AD86BD1"/>
    <w:rsid w:val="4AFD12E5"/>
    <w:rsid w:val="4B03CB24"/>
    <w:rsid w:val="4B14672D"/>
    <w:rsid w:val="4B579F0A"/>
    <w:rsid w:val="4C0343E0"/>
    <w:rsid w:val="4C1FBD5B"/>
    <w:rsid w:val="4CA252C4"/>
    <w:rsid w:val="4CD78582"/>
    <w:rsid w:val="4D155B8D"/>
    <w:rsid w:val="4E1F11C3"/>
    <w:rsid w:val="4E3F8F33"/>
    <w:rsid w:val="4E4DE045"/>
    <w:rsid w:val="4E58F3FE"/>
    <w:rsid w:val="4E734B4B"/>
    <w:rsid w:val="4EC987A9"/>
    <w:rsid w:val="4EF5563B"/>
    <w:rsid w:val="4F6ED290"/>
    <w:rsid w:val="4FC997DD"/>
    <w:rsid w:val="4FEF02E3"/>
    <w:rsid w:val="5016C46A"/>
    <w:rsid w:val="507264FC"/>
    <w:rsid w:val="509D049E"/>
    <w:rsid w:val="50CE79D8"/>
    <w:rsid w:val="5111241E"/>
    <w:rsid w:val="511B8048"/>
    <w:rsid w:val="513FF2A0"/>
    <w:rsid w:val="51BF25D9"/>
    <w:rsid w:val="522C733F"/>
    <w:rsid w:val="5261E205"/>
    <w:rsid w:val="52780A72"/>
    <w:rsid w:val="52DB5E5A"/>
    <w:rsid w:val="52FD5561"/>
    <w:rsid w:val="53404EB4"/>
    <w:rsid w:val="538F16F9"/>
    <w:rsid w:val="53A91437"/>
    <w:rsid w:val="53B3C349"/>
    <w:rsid w:val="53DDF3AC"/>
    <w:rsid w:val="5410597A"/>
    <w:rsid w:val="5423B3E9"/>
    <w:rsid w:val="5441A1A3"/>
    <w:rsid w:val="54694CE8"/>
    <w:rsid w:val="547926F9"/>
    <w:rsid w:val="54CD6081"/>
    <w:rsid w:val="54DA780B"/>
    <w:rsid w:val="55219A09"/>
    <w:rsid w:val="55296D33"/>
    <w:rsid w:val="5553F460"/>
    <w:rsid w:val="5583ED8B"/>
    <w:rsid w:val="55D38D3B"/>
    <w:rsid w:val="56333F23"/>
    <w:rsid w:val="56724C5D"/>
    <w:rsid w:val="568E9BE8"/>
    <w:rsid w:val="56C685E5"/>
    <w:rsid w:val="5720B3BA"/>
    <w:rsid w:val="572ACB54"/>
    <w:rsid w:val="5742F697"/>
    <w:rsid w:val="5755FB6D"/>
    <w:rsid w:val="579AE61A"/>
    <w:rsid w:val="587E7790"/>
    <w:rsid w:val="588D28B9"/>
    <w:rsid w:val="5894E34D"/>
    <w:rsid w:val="58C2BA77"/>
    <w:rsid w:val="58E827E3"/>
    <w:rsid w:val="591416A7"/>
    <w:rsid w:val="59645EB8"/>
    <w:rsid w:val="5988CD9F"/>
    <w:rsid w:val="598D92FC"/>
    <w:rsid w:val="5A9590B6"/>
    <w:rsid w:val="5ADE50E3"/>
    <w:rsid w:val="5B1036CB"/>
    <w:rsid w:val="5B250D3F"/>
    <w:rsid w:val="5B2EDB80"/>
    <w:rsid w:val="5B7D1005"/>
    <w:rsid w:val="5BC43203"/>
    <w:rsid w:val="5C391BCC"/>
    <w:rsid w:val="5C5749FD"/>
    <w:rsid w:val="5C7FA557"/>
    <w:rsid w:val="5C8B5183"/>
    <w:rsid w:val="5CA022C7"/>
    <w:rsid w:val="5CDD6A94"/>
    <w:rsid w:val="5CF595D7"/>
    <w:rsid w:val="5D2588B1"/>
    <w:rsid w:val="5D5911F8"/>
    <w:rsid w:val="5D6DD8A4"/>
    <w:rsid w:val="5DD0633E"/>
    <w:rsid w:val="5E994900"/>
    <w:rsid w:val="5E99ADCD"/>
    <w:rsid w:val="5EADB5C3"/>
    <w:rsid w:val="5EC9786E"/>
    <w:rsid w:val="5ECE0CBB"/>
    <w:rsid w:val="5ED2F890"/>
    <w:rsid w:val="5F20A653"/>
    <w:rsid w:val="5FCC93DB"/>
    <w:rsid w:val="5FE66EAA"/>
    <w:rsid w:val="603BE1BA"/>
    <w:rsid w:val="6048F944"/>
    <w:rsid w:val="60596ACD"/>
    <w:rsid w:val="60BCE6EE"/>
    <w:rsid w:val="60F1C663"/>
    <w:rsid w:val="6103A34A"/>
    <w:rsid w:val="616E42A8"/>
    <w:rsid w:val="61753314"/>
    <w:rsid w:val="61902B76"/>
    <w:rsid w:val="619FC81E"/>
    <w:rsid w:val="625AAF8D"/>
    <w:rsid w:val="625E3B62"/>
    <w:rsid w:val="6263FDD9"/>
    <w:rsid w:val="6266F236"/>
    <w:rsid w:val="626D7DFB"/>
    <w:rsid w:val="628089D2"/>
    <w:rsid w:val="62C566D6"/>
    <w:rsid w:val="62F4EEDE"/>
    <w:rsid w:val="636B5888"/>
    <w:rsid w:val="63AEF949"/>
    <w:rsid w:val="63DD4CF9"/>
    <w:rsid w:val="642243E8"/>
    <w:rsid w:val="64318681"/>
    <w:rsid w:val="64494D1D"/>
    <w:rsid w:val="647C0C1B"/>
    <w:rsid w:val="647D0935"/>
    <w:rsid w:val="64AE02C6"/>
    <w:rsid w:val="64D045A3"/>
    <w:rsid w:val="6559D972"/>
    <w:rsid w:val="6570CB2D"/>
    <w:rsid w:val="65B5C21C"/>
    <w:rsid w:val="660411EF"/>
    <w:rsid w:val="66AAF168"/>
    <w:rsid w:val="6745E74C"/>
    <w:rsid w:val="6777AA2B"/>
    <w:rsid w:val="677FE735"/>
    <w:rsid w:val="67A01521"/>
    <w:rsid w:val="67D3DF13"/>
    <w:rsid w:val="67E96133"/>
    <w:rsid w:val="68199176"/>
    <w:rsid w:val="684BEBCD"/>
    <w:rsid w:val="68581D3D"/>
    <w:rsid w:val="68C79331"/>
    <w:rsid w:val="68D0E17D"/>
    <w:rsid w:val="68F6244A"/>
    <w:rsid w:val="6919A1AA"/>
    <w:rsid w:val="694500FD"/>
    <w:rsid w:val="696647BB"/>
    <w:rsid w:val="6A37F9A7"/>
    <w:rsid w:val="6A5C688E"/>
    <w:rsid w:val="6AA6EE28"/>
    <w:rsid w:val="6B17E67A"/>
    <w:rsid w:val="6B2EE3C8"/>
    <w:rsid w:val="6B386F7D"/>
    <w:rsid w:val="6B548C37"/>
    <w:rsid w:val="6BC1887A"/>
    <w:rsid w:val="6BD2C351"/>
    <w:rsid w:val="6C5CBBC7"/>
    <w:rsid w:val="6C60479C"/>
    <w:rsid w:val="6C63478C"/>
    <w:rsid w:val="6CD6CF94"/>
    <w:rsid w:val="6D4E7AE9"/>
    <w:rsid w:val="6DCCBC9B"/>
    <w:rsid w:val="6E069539"/>
    <w:rsid w:val="6E3230FA"/>
    <w:rsid w:val="6E3F7B55"/>
    <w:rsid w:val="6E5B3E00"/>
    <w:rsid w:val="6E7889AA"/>
    <w:rsid w:val="6F2D172A"/>
    <w:rsid w:val="6F307BC1"/>
    <w:rsid w:val="6F460CB6"/>
    <w:rsid w:val="6F5259F7"/>
    <w:rsid w:val="6F5559E7"/>
    <w:rsid w:val="6F5C3FBB"/>
    <w:rsid w:val="6F928B89"/>
    <w:rsid w:val="6FC84A77"/>
    <w:rsid w:val="6FCED63C"/>
    <w:rsid w:val="70200FD4"/>
    <w:rsid w:val="70299B89"/>
    <w:rsid w:val="702FF961"/>
    <w:rsid w:val="704F068F"/>
    <w:rsid w:val="70FD084A"/>
    <w:rsid w:val="7133C0ED"/>
    <w:rsid w:val="716A9C05"/>
    <w:rsid w:val="71961088"/>
    <w:rsid w:val="71C16FDB"/>
    <w:rsid w:val="72095B27"/>
    <w:rsid w:val="720F8CDD"/>
    <w:rsid w:val="731AD903"/>
    <w:rsid w:val="735D2BEF"/>
    <w:rsid w:val="743DF758"/>
    <w:rsid w:val="743F62B6"/>
    <w:rsid w:val="74633A25"/>
    <w:rsid w:val="749208A7"/>
    <w:rsid w:val="74A352D5"/>
    <w:rsid w:val="74B38236"/>
    <w:rsid w:val="7575E6F1"/>
    <w:rsid w:val="7576B03F"/>
    <w:rsid w:val="75872C60"/>
    <w:rsid w:val="75966461"/>
    <w:rsid w:val="75E935CB"/>
    <w:rsid w:val="75F02C94"/>
    <w:rsid w:val="7600A8B5"/>
    <w:rsid w:val="768207F8"/>
    <w:rsid w:val="769DCAA3"/>
    <w:rsid w:val="76BBEA33"/>
    <w:rsid w:val="76BC405A"/>
    <w:rsid w:val="76FE1E9B"/>
    <w:rsid w:val="7737F63E"/>
    <w:rsid w:val="77584C70"/>
    <w:rsid w:val="77A2FA43"/>
    <w:rsid w:val="77D1C8C5"/>
    <w:rsid w:val="781F7688"/>
    <w:rsid w:val="7870B020"/>
    <w:rsid w:val="78BCFC22"/>
    <w:rsid w:val="78DAB806"/>
    <w:rsid w:val="79741A53"/>
    <w:rsid w:val="7989C078"/>
    <w:rsid w:val="79990311"/>
    <w:rsid w:val="79B2857D"/>
    <w:rsid w:val="79B51FCB"/>
    <w:rsid w:val="79E70AE3"/>
    <w:rsid w:val="79E8D14B"/>
    <w:rsid w:val="7A0E1418"/>
    <w:rsid w:val="7A3CD802"/>
    <w:rsid w:val="7A41D030"/>
    <w:rsid w:val="7A87906D"/>
    <w:rsid w:val="7A950C9E"/>
    <w:rsid w:val="7A95E17F"/>
    <w:rsid w:val="7ADB327D"/>
    <w:rsid w:val="7B63975C"/>
    <w:rsid w:val="7BA020CE"/>
    <w:rsid w:val="7BB7D0E4"/>
    <w:rsid w:val="7BCCCA61"/>
    <w:rsid w:val="7BD7B6DC"/>
    <w:rsid w:val="7BE33037"/>
    <w:rsid w:val="7C40E9E1"/>
    <w:rsid w:val="7C470105"/>
    <w:rsid w:val="7C776785"/>
    <w:rsid w:val="7C8D3357"/>
    <w:rsid w:val="7C9DF219"/>
    <w:rsid w:val="7CB3DA71"/>
    <w:rsid w:val="7CDFA903"/>
    <w:rsid w:val="7CFA297B"/>
    <w:rsid w:val="7D053C4D"/>
    <w:rsid w:val="7E87C8B2"/>
    <w:rsid w:val="7EA81CD7"/>
    <w:rsid w:val="7FD1BB5E"/>
    <w:rsid w:val="7FD4BB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50B"/>
  <w15:chartTrackingRefBased/>
  <w15:docId w15:val="{97CE9B6C-C4B8-4D35-A66A-0032B366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0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A5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C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A626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03A56"/>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C3613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Ryc\Documents\Custom%20Office%20Templates\Lab%20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D6F4C5B054347BFDD0F115BCFDD52" ma:contentTypeVersion="7" ma:contentTypeDescription="Create a new document." ma:contentTypeScope="" ma:versionID="d2afa6eb2e96f15a2d881e985125de08">
  <xsd:schema xmlns:xsd="http://www.w3.org/2001/XMLSchema" xmlns:xs="http://www.w3.org/2001/XMLSchema" xmlns:p="http://schemas.microsoft.com/office/2006/metadata/properties" xmlns:ns3="94e9cd56-d3c3-4d4c-8213-e1d53fba0d25" xmlns:ns4="4b588d5e-2dbc-47b6-a226-bf60e66771f5" targetNamespace="http://schemas.microsoft.com/office/2006/metadata/properties" ma:root="true" ma:fieldsID="20b724e348fd6f1388f547a7146440c9" ns3:_="" ns4:_="">
    <xsd:import namespace="94e9cd56-d3c3-4d4c-8213-e1d53fba0d25"/>
    <xsd:import namespace="4b588d5e-2dbc-47b6-a226-bf60e66771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9cd56-d3c3-4d4c-8213-e1d53fba0d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588d5e-2dbc-47b6-a226-bf60e66771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89B76D-E942-4F5D-B8BD-35998FC7C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9cd56-d3c3-4d4c-8213-e1d53fba0d25"/>
    <ds:schemaRef ds:uri="4b588d5e-2dbc-47b6-a226-bf60e6677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F3755-D7BB-46C7-BD9F-DFAED6A14DD6}">
  <ds:schemaRefs>
    <ds:schemaRef ds:uri="http://schemas.microsoft.com/sharepoint/v3/contenttype/forms"/>
  </ds:schemaRefs>
</ds:datastoreItem>
</file>

<file path=customXml/itemProps3.xml><?xml version="1.0" encoding="utf-8"?>
<ds:datastoreItem xmlns:ds="http://schemas.openxmlformats.org/officeDocument/2006/customXml" ds:itemID="{62C53003-CF2C-4DB5-B76F-20657CAD9529}">
  <ds:schemaRefs>
    <ds:schemaRef ds:uri="http://schemas.microsoft.com/office/2006/documentManagement/types"/>
    <ds:schemaRef ds:uri="http://schemas.microsoft.com/office/2006/metadata/properties"/>
    <ds:schemaRef ds:uri="http://purl.org/dc/terms/"/>
    <ds:schemaRef ds:uri="http://www.w3.org/XML/1998/namespace"/>
    <ds:schemaRef ds:uri="4b588d5e-2dbc-47b6-a226-bf60e66771f5"/>
    <ds:schemaRef ds:uri="http://purl.org/dc/elements/1.1/"/>
    <ds:schemaRef ds:uri="http://purl.org/dc/dcmitype/"/>
    <ds:schemaRef ds:uri="http://schemas.microsoft.com/office/infopath/2007/PartnerControls"/>
    <ds:schemaRef ds:uri="http://schemas.openxmlformats.org/package/2006/metadata/core-properties"/>
    <ds:schemaRef ds:uri="94e9cd56-d3c3-4d4c-8213-e1d53fba0d25"/>
  </ds:schemaRefs>
</ds:datastoreItem>
</file>

<file path=customXml/itemProps4.xml><?xml version="1.0" encoding="utf-8"?>
<ds:datastoreItem xmlns:ds="http://schemas.openxmlformats.org/officeDocument/2006/customXml" ds:itemID="{6D56EBA9-9E23-41FA-BE57-771786FD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Submission Template.dotx</Template>
  <TotalTime>0</TotalTime>
  <Pages>8</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KyleRyc</dc:creator>
  <cp:keywords/>
  <dc:description/>
  <cp:lastModifiedBy>Kyle Ryc</cp:lastModifiedBy>
  <cp:revision>2</cp:revision>
  <dcterms:created xsi:type="dcterms:W3CDTF">2022-12-05T04:38:00Z</dcterms:created>
  <dcterms:modified xsi:type="dcterms:W3CDTF">2022-12-05T04:38:00Z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0x010100171D6F4C5B054347BFDD0F115BCFDD52</vt:lpwstr>
  </property>
</Properties>
</file>